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DABD" w14:textId="641391D2" w:rsidR="00F81399" w:rsidRDefault="00C22F4B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672DDD">
        <w:t>NiceH&amp;R</w:t>
      </w:r>
      <w:proofErr w:type="spellEnd"/>
      <w:r>
        <w:fldChar w:fldCharType="end"/>
      </w:r>
    </w:p>
    <w:p w14:paraId="2B6F4806" w14:textId="77777777" w:rsidR="00F81399" w:rsidRDefault="00C22F4B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240EE">
        <w:t>Vision</w:t>
      </w:r>
      <w:r w:rsidR="00E71F4D">
        <w:t xml:space="preserve"> Document</w:t>
      </w:r>
      <w:r>
        <w:fldChar w:fldCharType="end"/>
      </w:r>
    </w:p>
    <w:p w14:paraId="672ACCF8" w14:textId="77777777" w:rsidR="00F81399" w:rsidRDefault="00F81399">
      <w:pPr>
        <w:pStyle w:val="Title"/>
        <w:jc w:val="right"/>
      </w:pPr>
    </w:p>
    <w:p w14:paraId="7006282C" w14:textId="77777777" w:rsidR="00F81399" w:rsidRDefault="000439F1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37401745" w14:textId="77777777" w:rsidR="00F81399" w:rsidRDefault="00F81399">
      <w:pPr>
        <w:pStyle w:val="Title"/>
        <w:rPr>
          <w:sz w:val="28"/>
        </w:rPr>
      </w:pPr>
    </w:p>
    <w:p w14:paraId="30C99280" w14:textId="77777777" w:rsidR="00F81399" w:rsidRDefault="00F81399"/>
    <w:p w14:paraId="11DDC8FA" w14:textId="77777777" w:rsidR="00F81399" w:rsidRDefault="00F81399">
      <w:pPr>
        <w:sectPr w:rsidR="00F81399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73E794" w14:textId="77777777"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066618B0" w14:textId="77777777">
        <w:tc>
          <w:tcPr>
            <w:tcW w:w="2304" w:type="dxa"/>
          </w:tcPr>
          <w:p w14:paraId="6D87DA8D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D83F7F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08B0B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6715F69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19E91AAE" w14:textId="77777777">
        <w:tc>
          <w:tcPr>
            <w:tcW w:w="2304" w:type="dxa"/>
          </w:tcPr>
          <w:p w14:paraId="15CDCDBD" w14:textId="0ACB84AF" w:rsidR="00F81399" w:rsidRDefault="00672DDD">
            <w:pPr>
              <w:pStyle w:val="Tabletext"/>
            </w:pPr>
            <w:r>
              <w:t>26/10/2023</w:t>
            </w:r>
          </w:p>
        </w:tc>
        <w:tc>
          <w:tcPr>
            <w:tcW w:w="1152" w:type="dxa"/>
          </w:tcPr>
          <w:p w14:paraId="135A8F2C" w14:textId="56EC1766" w:rsidR="00F81399" w:rsidRDefault="00672DD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3357B7" w14:textId="78E000E8" w:rsidR="00F81399" w:rsidRDefault="00672DDD">
            <w:pPr>
              <w:pStyle w:val="Tabletext"/>
            </w:pPr>
            <w:r>
              <w:t>Initial Vision Document</w:t>
            </w:r>
          </w:p>
        </w:tc>
        <w:tc>
          <w:tcPr>
            <w:tcW w:w="2304" w:type="dxa"/>
          </w:tcPr>
          <w:p w14:paraId="10B8BAF6" w14:textId="0FF91C86" w:rsidR="00F81399" w:rsidRDefault="00672DDD">
            <w:pPr>
              <w:pStyle w:val="Tabletext"/>
            </w:pPr>
            <w:r>
              <w:t>Group Nice</w:t>
            </w:r>
          </w:p>
        </w:tc>
      </w:tr>
      <w:tr w:rsidR="00F81399" w14:paraId="430D5A52" w14:textId="77777777">
        <w:tc>
          <w:tcPr>
            <w:tcW w:w="2304" w:type="dxa"/>
          </w:tcPr>
          <w:p w14:paraId="1EB1383D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0FC74A63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6B7D83B7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4932F5D2" w14:textId="77777777" w:rsidR="00F81399" w:rsidRDefault="00F81399">
            <w:pPr>
              <w:pStyle w:val="Tabletext"/>
            </w:pPr>
          </w:p>
        </w:tc>
      </w:tr>
      <w:tr w:rsidR="00F81399" w14:paraId="2FCBA777" w14:textId="77777777">
        <w:tc>
          <w:tcPr>
            <w:tcW w:w="2304" w:type="dxa"/>
          </w:tcPr>
          <w:p w14:paraId="724EDE3E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56B0E449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5B32B6C9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439B16EF" w14:textId="77777777" w:rsidR="00F81399" w:rsidRDefault="00F81399">
            <w:pPr>
              <w:pStyle w:val="Tabletext"/>
            </w:pPr>
          </w:p>
        </w:tc>
      </w:tr>
      <w:tr w:rsidR="00F81399" w14:paraId="73EBC3E2" w14:textId="77777777">
        <w:tc>
          <w:tcPr>
            <w:tcW w:w="2304" w:type="dxa"/>
          </w:tcPr>
          <w:p w14:paraId="32E45580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7CB0DE19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284553AE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06A7F196" w14:textId="77777777" w:rsidR="00F81399" w:rsidRDefault="00F81399">
            <w:pPr>
              <w:pStyle w:val="Tabletext"/>
            </w:pPr>
          </w:p>
        </w:tc>
      </w:tr>
    </w:tbl>
    <w:p w14:paraId="36C69E60" w14:textId="77777777" w:rsidR="00F81399" w:rsidRDefault="00F81399"/>
    <w:p w14:paraId="7CB6AAA7" w14:textId="77777777"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14:paraId="06BDCA73" w14:textId="77777777"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A0C41F8" w14:textId="77777777"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034B96AC" w14:textId="77777777"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05DFF438" w14:textId="77777777"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7BA8B081" w14:textId="77777777"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1188437C" w14:textId="77777777"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391B5B4" w14:textId="77777777"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_Toc524313339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77F48311" w14:textId="77777777"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_Toc524313340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7A552AB8" w14:textId="77777777"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_Toc524313341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054C550" w14:textId="77777777"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Summary of 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_Toc524313342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F225A44" w14:textId="77777777"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23EDB221" w14:textId="77777777"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70D76424" w14:textId="77777777"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1229B636" w14:textId="77777777"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653FF647" w14:textId="77777777"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61D7F8A1" w14:textId="77777777"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Other 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56A157A" w14:textId="77777777" w:rsidR="00F81399" w:rsidRDefault="000439F1">
      <w:pPr>
        <w:pStyle w:val="Title"/>
      </w:pPr>
      <w:r>
        <w:fldChar w:fldCharType="end"/>
      </w:r>
      <w:r>
        <w:br w:type="page"/>
      </w:r>
      <w:r w:rsidR="00C22F4B">
        <w:lastRenderedPageBreak/>
        <w:fldChar w:fldCharType="begin"/>
      </w:r>
      <w:r w:rsidR="00C22F4B">
        <w:instrText xml:space="preserve"> TITLE  \* MERGEFORMAT </w:instrText>
      </w:r>
      <w:r w:rsidR="00C22F4B">
        <w:fldChar w:fldCharType="separate"/>
      </w:r>
      <w:r w:rsidR="00A240EE">
        <w:t>Vision (Small Project)</w:t>
      </w:r>
      <w:r w:rsidR="00C22F4B">
        <w:fldChar w:fldCharType="end"/>
      </w:r>
    </w:p>
    <w:p w14:paraId="41C6ACC2" w14:textId="77777777"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7DDE543B" w14:textId="3100673B" w:rsidR="00F81399" w:rsidRPr="00D73E3A" w:rsidRDefault="000439F1" w:rsidP="00C22F4B">
      <w:pPr>
        <w:pStyle w:val="InfoBlue"/>
      </w:pPr>
      <w:r w:rsidRPr="00D73E3A">
        <w:t xml:space="preserve">The purpose of this document is to collect, analyze, and define high-level needs and features of the </w:t>
      </w:r>
      <w:proofErr w:type="spellStart"/>
      <w:r w:rsidR="00790575" w:rsidRPr="00D73E3A">
        <w:t>NiceH&amp;R</w:t>
      </w:r>
      <w:proofErr w:type="spellEnd"/>
      <w:r w:rsidR="00790575" w:rsidRPr="00D73E3A">
        <w:t xml:space="preserve"> web application in terms of the needs of the end users</w:t>
      </w:r>
      <w:r w:rsidRPr="00D73E3A">
        <w:t xml:space="preserve">. It focuses on the capabilities needed by the stakeholders and the target users, and </w:t>
      </w:r>
      <w:r w:rsidRPr="00D73E3A">
        <w:rPr>
          <w:b/>
          <w:bCs/>
        </w:rPr>
        <w:t>why</w:t>
      </w:r>
      <w:r w:rsidRPr="00D73E3A">
        <w:t xml:space="preserve"> these needs exist. The details of how </w:t>
      </w:r>
      <w:proofErr w:type="gramStart"/>
      <w:r w:rsidRPr="00D73E3A">
        <w:t xml:space="preserve">the </w:t>
      </w:r>
      <w:r w:rsidR="00790575" w:rsidRPr="00D73E3A">
        <w:t>Nice</w:t>
      </w:r>
      <w:proofErr w:type="gramEnd"/>
      <w:r w:rsidR="004337A7">
        <w:t xml:space="preserve"> </w:t>
      </w:r>
      <w:r w:rsidR="00790575" w:rsidRPr="00D73E3A">
        <w:t>H&amp;R</w:t>
      </w:r>
      <w:r w:rsidRPr="00D73E3A">
        <w:t xml:space="preserve"> fulfills these needs are detailed in the use-case and supplementary specifications.</w:t>
      </w:r>
    </w:p>
    <w:p w14:paraId="726A5D69" w14:textId="46D897BF" w:rsidR="00790575" w:rsidRPr="00790575" w:rsidRDefault="00790575" w:rsidP="00790575">
      <w:pPr>
        <w:pStyle w:val="BodyText"/>
        <w:ind w:left="0"/>
      </w:pPr>
      <w:r w:rsidRPr="00790575">
        <w:t>Our primary aim is to offer a user-friendly, comprehensive tool that simplifies the complexities of managing hotels and restaurants, making it the go-</w:t>
      </w:r>
      <w:proofErr w:type="gramStart"/>
      <w:r w:rsidRPr="00790575">
        <w:t>to choice</w:t>
      </w:r>
      <w:proofErr w:type="gramEnd"/>
      <w:r w:rsidRPr="00790575">
        <w:t xml:space="preserve"> for all stakeholders within the industry. Our vision is to establish a</w:t>
      </w:r>
      <w:r>
        <w:t>n</w:t>
      </w:r>
      <w:r w:rsidRPr="00790575">
        <w:t xml:space="preserve"> ecosystem that benefits owners, managers, staff members, and guests, ultimately elevating the hospitality experience for all.</w:t>
      </w:r>
    </w:p>
    <w:p w14:paraId="543066EC" w14:textId="77777777" w:rsidR="00F81399" w:rsidRDefault="000439F1">
      <w:pPr>
        <w:pStyle w:val="Heading2"/>
      </w:pPr>
      <w:bookmarkStart w:id="6" w:name="_Toc456598590"/>
      <w:bookmarkStart w:id="7" w:name="_Toc456600921"/>
      <w:bookmarkStart w:id="8" w:name="_Toc512930905"/>
      <w:bookmarkStart w:id="9" w:name="_Toc524313334"/>
      <w:r>
        <w:t>References</w:t>
      </w:r>
      <w:bookmarkEnd w:id="6"/>
      <w:bookmarkEnd w:id="7"/>
      <w:bookmarkEnd w:id="8"/>
      <w:bookmarkEnd w:id="9"/>
    </w:p>
    <w:p w14:paraId="5FE95695" w14:textId="690ECA27" w:rsidR="00F81399" w:rsidRPr="00790575" w:rsidRDefault="00790575" w:rsidP="00C22F4B">
      <w:pPr>
        <w:pStyle w:val="InfoBlue"/>
      </w:pPr>
      <w:r>
        <w:t>None</w:t>
      </w:r>
    </w:p>
    <w:p w14:paraId="15AB6CB8" w14:textId="77777777" w:rsidR="00F81399" w:rsidRDefault="000439F1">
      <w:pPr>
        <w:pStyle w:val="Heading1"/>
      </w:pPr>
      <w:bookmarkStart w:id="10" w:name="_Toc512930906"/>
      <w:bookmarkStart w:id="11" w:name="_Toc524313335"/>
      <w:r>
        <w:t>Positioning</w:t>
      </w:r>
      <w:bookmarkEnd w:id="4"/>
      <w:bookmarkEnd w:id="5"/>
      <w:bookmarkEnd w:id="10"/>
      <w:bookmarkEnd w:id="11"/>
    </w:p>
    <w:p w14:paraId="1CEA8D80" w14:textId="7986C791" w:rsidR="00F81399" w:rsidRDefault="000439F1" w:rsidP="00D73E3A">
      <w:pPr>
        <w:pStyle w:val="Heading2"/>
      </w:pPr>
      <w:bookmarkStart w:id="12" w:name="_Toc436203379"/>
      <w:bookmarkStart w:id="13" w:name="_Toc452813579"/>
      <w:bookmarkStart w:id="14" w:name="_Toc512930907"/>
      <w:bookmarkStart w:id="15" w:name="_Toc524313336"/>
      <w:r>
        <w:t>Problem Statement</w:t>
      </w:r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6D2E10B3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43398B" w14:textId="77777777"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0385BA" w14:textId="0DB3A791" w:rsidR="00F81399" w:rsidRPr="00D73E3A" w:rsidRDefault="00D73E3A" w:rsidP="00C22F4B">
            <w:pPr>
              <w:pStyle w:val="InfoBlue"/>
            </w:pPr>
            <w:r w:rsidRPr="00D73E3A">
              <w:t xml:space="preserve">People who </w:t>
            </w:r>
            <w:r>
              <w:t>want to</w:t>
            </w:r>
            <w:r w:rsidRPr="00D73E3A">
              <w:t xml:space="preserve"> manag</w:t>
            </w:r>
            <w:r w:rsidR="00004220">
              <w:t>e</w:t>
            </w:r>
            <w:r w:rsidRPr="00D73E3A">
              <w:t xml:space="preserve"> their own hotels and restaurants but have not found the right management method or still have problems in related stages such as booking reservations</w:t>
            </w:r>
            <w:r>
              <w:t xml:space="preserve">, </w:t>
            </w:r>
            <w:r w:rsidRPr="00D73E3A">
              <w:t>arranging schedules</w:t>
            </w:r>
            <w:r>
              <w:t>…</w:t>
            </w:r>
          </w:p>
        </w:tc>
      </w:tr>
      <w:tr w:rsidR="00F81399" w14:paraId="05D0886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43A4F5" w14:textId="77777777" w:rsidR="00F81399" w:rsidRDefault="000439F1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BFD49" w14:textId="2A3DB78C" w:rsidR="00F81399" w:rsidRDefault="0092750C" w:rsidP="00C22F4B">
            <w:pPr>
              <w:pStyle w:val="InfoBlue"/>
            </w:pPr>
            <w:r>
              <w:t xml:space="preserve">The individuals like entrepreneurs and business owners, hotel managers, restaurant </w:t>
            </w:r>
            <w:proofErr w:type="gramStart"/>
            <w:r>
              <w:t>managers,…</w:t>
            </w:r>
            <w:proofErr w:type="gramEnd"/>
            <w:r>
              <w:t xml:space="preserve"> who have a direct stake in solving the problem as they are seeking effective ways to manage and grow their hotels and restaurants. The success of their establishments </w:t>
            </w:r>
            <w:proofErr w:type="gramStart"/>
            <w:r>
              <w:t>depend</w:t>
            </w:r>
            <w:proofErr w:type="gramEnd"/>
            <w:r>
              <w:t xml:space="preserve"> on efficient management methods.</w:t>
            </w:r>
          </w:p>
        </w:tc>
      </w:tr>
      <w:tr w:rsidR="00F81399" w14:paraId="42651836" w14:textId="77777777" w:rsidTr="00727E8B">
        <w:trPr>
          <w:trHeight w:val="390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0E8C33" w14:textId="77777777" w:rsidR="00F81399" w:rsidRDefault="000439F1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548C2" w14:textId="665C59E1" w:rsidR="00F81399" w:rsidRDefault="00BD4F20" w:rsidP="00C22F4B">
            <w:pPr>
              <w:pStyle w:val="InfoBlue"/>
            </w:pPr>
            <w:r w:rsidRPr="00BD4F20">
              <w:t>Ineffective management can have many negative effects, such as reduced profits, reduced customer reliability, increased employee frustration and possibly even bankruptcy.</w:t>
            </w:r>
          </w:p>
        </w:tc>
      </w:tr>
      <w:tr w:rsidR="00F81399" w14:paraId="504933B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5EB260" w14:textId="77777777" w:rsidR="00F81399" w:rsidRDefault="000439F1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FA6572" w14:textId="77777777" w:rsidR="00F81399" w:rsidRDefault="00BD4F20" w:rsidP="00C22F4B">
            <w:pPr>
              <w:pStyle w:val="InfoBlue"/>
            </w:pPr>
            <w:r>
              <w:t xml:space="preserve">To create a website </w:t>
            </w:r>
            <w:r w:rsidR="006904FF">
              <w:t>which gives a set of tools and features that address the challenges of ineffective hotel and restaurant management methods. It can:</w:t>
            </w:r>
          </w:p>
          <w:p w14:paraId="55985A76" w14:textId="77777777" w:rsidR="006904FF" w:rsidRDefault="006904FF" w:rsidP="006904FF">
            <w:pPr>
              <w:pStyle w:val="BodyText"/>
              <w:numPr>
                <w:ilvl w:val="0"/>
                <w:numId w:val="30"/>
              </w:numPr>
            </w:pPr>
            <w:r>
              <w:t xml:space="preserve">Streamline </w:t>
            </w:r>
            <w:proofErr w:type="gramStart"/>
            <w:r>
              <w:t>operations</w:t>
            </w:r>
            <w:proofErr w:type="gramEnd"/>
          </w:p>
          <w:p w14:paraId="52EE0AFD" w14:textId="42DEBCF3" w:rsidR="006904FF" w:rsidRDefault="006904FF" w:rsidP="006904FF">
            <w:pPr>
              <w:pStyle w:val="BodyText"/>
              <w:numPr>
                <w:ilvl w:val="0"/>
                <w:numId w:val="30"/>
              </w:numPr>
            </w:pPr>
            <w:r>
              <w:t xml:space="preserve">Enhance customer </w:t>
            </w:r>
            <w:proofErr w:type="gramStart"/>
            <w:r>
              <w:t>satisfaction</w:t>
            </w:r>
            <w:proofErr w:type="gramEnd"/>
          </w:p>
          <w:p w14:paraId="785F0DC2" w14:textId="77777777" w:rsidR="006904FF" w:rsidRDefault="006904FF" w:rsidP="006904FF">
            <w:pPr>
              <w:pStyle w:val="BodyText"/>
              <w:numPr>
                <w:ilvl w:val="0"/>
                <w:numId w:val="30"/>
              </w:numPr>
            </w:pPr>
            <w:r>
              <w:t xml:space="preserve">Improve financial </w:t>
            </w:r>
            <w:proofErr w:type="gramStart"/>
            <w:r>
              <w:t>control</w:t>
            </w:r>
            <w:proofErr w:type="gramEnd"/>
          </w:p>
          <w:p w14:paraId="3AEDCFC9" w14:textId="41ED0714" w:rsidR="006904FF" w:rsidRPr="006904FF" w:rsidRDefault="006904FF" w:rsidP="006904FF">
            <w:pPr>
              <w:pStyle w:val="BodyText"/>
              <w:numPr>
                <w:ilvl w:val="0"/>
                <w:numId w:val="30"/>
              </w:numPr>
            </w:pPr>
            <w:r>
              <w:t>Ultimately lead to more efficient and successful management</w:t>
            </w:r>
          </w:p>
        </w:tc>
      </w:tr>
    </w:tbl>
    <w:p w14:paraId="23523B04" w14:textId="77777777" w:rsidR="00F81399" w:rsidRDefault="000439F1">
      <w:pPr>
        <w:pStyle w:val="Heading2"/>
      </w:pPr>
      <w:bookmarkStart w:id="16" w:name="_Toc425054392"/>
      <w:bookmarkStart w:id="17" w:name="_Toc422186485"/>
      <w:bookmarkStart w:id="18" w:name="_Toc436203380"/>
      <w:bookmarkStart w:id="19" w:name="_Toc452813580"/>
      <w:bookmarkStart w:id="20" w:name="_Toc512930908"/>
      <w:bookmarkStart w:id="21" w:name="_Toc524313337"/>
      <w:r>
        <w:t>Product Position Statement</w:t>
      </w:r>
      <w:bookmarkEnd w:id="16"/>
      <w:bookmarkEnd w:id="17"/>
      <w:bookmarkEnd w:id="18"/>
      <w:bookmarkEnd w:id="19"/>
      <w:bookmarkEnd w:id="20"/>
      <w:bookmarkEnd w:id="21"/>
    </w:p>
    <w:p w14:paraId="24AED721" w14:textId="3B0FCDD5" w:rsidR="00F81399" w:rsidRDefault="00F81399" w:rsidP="00C22F4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4AC890DA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27FDC30" w14:textId="77777777" w:rsidR="00F81399" w:rsidRDefault="000439F1">
            <w:pPr>
              <w:pStyle w:val="BodyText"/>
              <w:keepNext/>
              <w:ind w:left="72"/>
            </w:pPr>
            <w: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E2EF70D" w14:textId="2136798D" w:rsidR="00F81399" w:rsidRDefault="0077069F" w:rsidP="00C22F4B">
            <w:pPr>
              <w:pStyle w:val="InfoBlue"/>
            </w:pPr>
            <w:r>
              <w:t xml:space="preserve">The individuals like entrepreneurs and business owners, hotel managers, restaurant </w:t>
            </w:r>
            <w:proofErr w:type="gramStart"/>
            <w:r>
              <w:t>managers,…</w:t>
            </w:r>
            <w:proofErr w:type="gramEnd"/>
            <w:r>
              <w:t xml:space="preserve"> who have a direct stake in solving the problem as they are seeking effective ways to manage and grow their hotels and restaurants.</w:t>
            </w:r>
          </w:p>
        </w:tc>
      </w:tr>
      <w:tr w:rsidR="00F81399" w14:paraId="0AA73A8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B69E0F4" w14:textId="77777777" w:rsidR="00F81399" w:rsidRDefault="000439F1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E79760" w14:textId="76CF7109" w:rsidR="00F81399" w:rsidRDefault="00AB1636" w:rsidP="00C22F4B">
            <w:pPr>
              <w:pStyle w:val="InfoBlue"/>
            </w:pPr>
            <w:r>
              <w:t>W</w:t>
            </w:r>
            <w:r w:rsidR="00600A30" w:rsidRPr="00600A30">
              <w:t xml:space="preserve">ant to manage tasks related to restaurant and hotel tasks more easily, </w:t>
            </w:r>
            <w:proofErr w:type="gramStart"/>
            <w:r w:rsidR="00600A30" w:rsidRPr="00600A30">
              <w:t>stably</w:t>
            </w:r>
            <w:proofErr w:type="gramEnd"/>
            <w:r w:rsidR="00600A30" w:rsidRPr="00600A30">
              <w:t xml:space="preserve"> and reasonably</w:t>
            </w:r>
          </w:p>
        </w:tc>
      </w:tr>
      <w:tr w:rsidR="00F81399" w14:paraId="336A5876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7E3D04" w14:textId="10DDF9D8" w:rsidR="00F81399" w:rsidRDefault="00CD792B">
            <w:pPr>
              <w:pStyle w:val="BodyText"/>
              <w:keepNext/>
              <w:ind w:left="72"/>
            </w:pPr>
            <w:r>
              <w:t>Nice H&amp;R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F79DB8" w14:textId="677B54C1" w:rsidR="00F81399" w:rsidRDefault="000439F1" w:rsidP="00C22F4B">
            <w:pPr>
              <w:pStyle w:val="InfoBlue"/>
            </w:pPr>
            <w:r>
              <w:t xml:space="preserve"> is a </w:t>
            </w:r>
            <w:r w:rsidR="00CD792B">
              <w:t>website</w:t>
            </w:r>
          </w:p>
        </w:tc>
      </w:tr>
      <w:tr w:rsidR="00F81399" w14:paraId="302D10F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D07EB0" w14:textId="77777777"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98D4EC" w14:textId="5DE9AD63" w:rsidR="00F81399" w:rsidRDefault="00416102" w:rsidP="00C22F4B">
            <w:pPr>
              <w:pStyle w:val="InfoBlue"/>
            </w:pPr>
            <w:r w:rsidRPr="00416102">
              <w:t>boost profitability and customer satisfaction by providing efficient reservation management, streamlined staff scheduling, and real-time access to essential information.</w:t>
            </w:r>
          </w:p>
        </w:tc>
      </w:tr>
      <w:tr w:rsidR="00F81399" w14:paraId="4724FA1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EFB1A9" w14:textId="77777777"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F7E81" w14:textId="7BCFB198" w:rsidR="00F81399" w:rsidRDefault="00AC13B4" w:rsidP="00C22F4B">
            <w:pPr>
              <w:pStyle w:val="InfoBlue"/>
            </w:pPr>
            <w:r w:rsidRPr="00AC13B4">
              <w:t>traditional manual management methods and the use of generic software that may not be specifically tailored for the restaurant industry</w:t>
            </w:r>
            <w:r>
              <w:t xml:space="preserve">, which are often used for scheduling and </w:t>
            </w:r>
            <w:r w:rsidR="003D01E8">
              <w:t>basic data management, such like: Microsoft Excel, Google Sheets, etc.</w:t>
            </w:r>
          </w:p>
        </w:tc>
      </w:tr>
      <w:tr w:rsidR="00F81399" w14:paraId="26E531C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09B65C0" w14:textId="77777777"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9B5A55" w14:textId="625C74C9" w:rsidR="00F81399" w:rsidRDefault="00B765E6" w:rsidP="00C22F4B">
            <w:pPr>
              <w:pStyle w:val="InfoBlue"/>
            </w:pPr>
            <w:r w:rsidRPr="00B765E6">
              <w:t xml:space="preserve">offers a tailored experience with specialized features for reservation management, staff scheduling, and real-time data access. </w:t>
            </w:r>
            <w:proofErr w:type="gramStart"/>
            <w:r w:rsidR="00B34CEB">
              <w:t>Also</w:t>
            </w:r>
            <w:proofErr w:type="gramEnd"/>
            <w:r w:rsidR="00B34CEB">
              <w:t xml:space="preserve"> it</w:t>
            </w:r>
            <w:r w:rsidRPr="00B765E6">
              <w:t xml:space="preserve"> provides a comprehensive, user-friendly, and industry-specific solution that outperforms generic software, ensuring the success and growth of your</w:t>
            </w:r>
            <w:r w:rsidR="00B34CEB">
              <w:t xml:space="preserve"> hotel and</w:t>
            </w:r>
            <w:r w:rsidRPr="00B765E6">
              <w:t xml:space="preserve"> restaurant business.</w:t>
            </w:r>
          </w:p>
        </w:tc>
      </w:tr>
    </w:tbl>
    <w:p w14:paraId="2FA7EACD" w14:textId="77777777" w:rsidR="00F81399" w:rsidRDefault="000439F1">
      <w:pPr>
        <w:pStyle w:val="Heading1"/>
      </w:pPr>
      <w:bookmarkStart w:id="22" w:name="_Toc447960005"/>
      <w:bookmarkStart w:id="23" w:name="_Toc452813581"/>
      <w:bookmarkStart w:id="24" w:name="_Toc512930909"/>
      <w:bookmarkStart w:id="25" w:name="_Toc524313338"/>
      <w:bookmarkStart w:id="26" w:name="_Toc436203381"/>
      <w:r>
        <w:t>Stakeholder and User Descriptions</w:t>
      </w:r>
      <w:bookmarkEnd w:id="22"/>
      <w:bookmarkEnd w:id="23"/>
      <w:bookmarkEnd w:id="24"/>
      <w:bookmarkEnd w:id="25"/>
    </w:p>
    <w:p w14:paraId="57E78925" w14:textId="1FB95FC4" w:rsidR="00F81399" w:rsidRDefault="00741B98" w:rsidP="00C22F4B">
      <w:pPr>
        <w:pStyle w:val="InfoBlue"/>
      </w:pPr>
      <w:r>
        <w:t xml:space="preserve">This section describes the </w:t>
      </w:r>
      <w:proofErr w:type="gramStart"/>
      <w:r>
        <w:t>user</w:t>
      </w:r>
      <w:proofErr w:type="gramEnd"/>
      <w:r>
        <w:t xml:space="preserve"> of </w:t>
      </w:r>
      <w:r w:rsidR="008C4236">
        <w:t>Nice H&amp;R</w:t>
      </w:r>
      <w:r>
        <w:t xml:space="preserve">. There are 3 types of </w:t>
      </w:r>
      <w:proofErr w:type="gramStart"/>
      <w:r>
        <w:t>user</w:t>
      </w:r>
      <w:proofErr w:type="gramEnd"/>
      <w:r>
        <w:t xml:space="preserve">: Admin, </w:t>
      </w:r>
      <w:r w:rsidR="0012134D">
        <w:t>Staff</w:t>
      </w:r>
      <w:r>
        <w:t xml:space="preserve"> and </w:t>
      </w:r>
      <w:r w:rsidR="0012134D">
        <w:t>Guest</w:t>
      </w:r>
      <w:r w:rsidR="000439F1">
        <w:t>.</w:t>
      </w:r>
    </w:p>
    <w:p w14:paraId="5BDB6DFA" w14:textId="3525D6E0" w:rsidR="00F81399" w:rsidRDefault="000439F1" w:rsidP="00D73E3A">
      <w:pPr>
        <w:pStyle w:val="Heading2"/>
      </w:pPr>
      <w:bookmarkStart w:id="27" w:name="_Toc452813583"/>
      <w:bookmarkStart w:id="28" w:name="_Toc512930910"/>
      <w:bookmarkStart w:id="29" w:name="_Toc524313339"/>
      <w:r>
        <w:t>Stakeholder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81399" w14:paraId="146DAD0C" w14:textId="77777777">
        <w:tc>
          <w:tcPr>
            <w:tcW w:w="1890" w:type="dxa"/>
            <w:shd w:val="solid" w:color="000000" w:fill="FFFFFF"/>
          </w:tcPr>
          <w:p w14:paraId="0C16F2F4" w14:textId="77777777" w:rsidR="00F81399" w:rsidRDefault="000439F1" w:rsidP="00656317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67733A07" w14:textId="77777777" w:rsidR="00F81399" w:rsidRDefault="000439F1" w:rsidP="00656317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4A861202" w14:textId="77777777" w:rsidR="00F81399" w:rsidRDefault="000439F1" w:rsidP="00656317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 w14:paraId="7F26F900" w14:textId="77777777">
        <w:tc>
          <w:tcPr>
            <w:tcW w:w="1890" w:type="dxa"/>
          </w:tcPr>
          <w:p w14:paraId="4E94626D" w14:textId="5D6803F1" w:rsidR="00F81399" w:rsidRDefault="00B24BD1" w:rsidP="00C22F4B">
            <w:pPr>
              <w:pStyle w:val="InfoBlue"/>
            </w:pPr>
            <w:r>
              <w:t>Development team</w:t>
            </w:r>
          </w:p>
        </w:tc>
        <w:tc>
          <w:tcPr>
            <w:tcW w:w="2610" w:type="dxa"/>
          </w:tcPr>
          <w:p w14:paraId="2D90CADD" w14:textId="683E1F4E" w:rsidR="00F81399" w:rsidRDefault="00B24BD1" w:rsidP="00C22F4B">
            <w:pPr>
              <w:pStyle w:val="InfoBlue"/>
            </w:pPr>
            <w:r>
              <w:t>Work with users and stakeholders to turn their needs into requirements</w:t>
            </w:r>
          </w:p>
        </w:tc>
        <w:tc>
          <w:tcPr>
            <w:tcW w:w="3960" w:type="dxa"/>
          </w:tcPr>
          <w:p w14:paraId="4C5BF731" w14:textId="5FCAF264" w:rsidR="00F81399" w:rsidRDefault="00B24BD1" w:rsidP="00C22F4B">
            <w:pPr>
              <w:pStyle w:val="InfoBlue"/>
            </w:pPr>
            <w:r>
              <w:t>Responsible for website development, planning designing, operating, maintenance</w:t>
            </w:r>
          </w:p>
        </w:tc>
      </w:tr>
      <w:tr w:rsidR="00692339" w14:paraId="7D3E2651" w14:textId="77777777">
        <w:tc>
          <w:tcPr>
            <w:tcW w:w="1890" w:type="dxa"/>
          </w:tcPr>
          <w:p w14:paraId="07D76AE7" w14:textId="7B72DCFC" w:rsidR="00692339" w:rsidRDefault="00656317" w:rsidP="00C22F4B">
            <w:pPr>
              <w:pStyle w:val="InfoBlue"/>
            </w:pPr>
            <w:r>
              <w:t>Media and Reviewers</w:t>
            </w:r>
          </w:p>
        </w:tc>
        <w:tc>
          <w:tcPr>
            <w:tcW w:w="2610" w:type="dxa"/>
          </w:tcPr>
          <w:p w14:paraId="6E2CC9CD" w14:textId="0B936B0D" w:rsidR="00692339" w:rsidRDefault="007E451C" w:rsidP="00C22F4B">
            <w:pPr>
              <w:pStyle w:val="InfoBlue"/>
            </w:pPr>
            <w:r w:rsidRPr="007E451C">
              <w:t>Media outlets, bloggers, or industry-specific reviewers who cover technology solutions in the restaurant industry.</w:t>
            </w:r>
          </w:p>
        </w:tc>
        <w:tc>
          <w:tcPr>
            <w:tcW w:w="3960" w:type="dxa"/>
          </w:tcPr>
          <w:p w14:paraId="4746ABEB" w14:textId="09E5068A" w:rsidR="00692339" w:rsidRDefault="007E451C" w:rsidP="00C22F4B">
            <w:pPr>
              <w:pStyle w:val="InfoBlue"/>
            </w:pPr>
            <w:r w:rsidRPr="007E451C">
              <w:t>They review, assess, and provide information about the app to their readers or audiences, influencing public perception and adoption.</w:t>
            </w:r>
          </w:p>
        </w:tc>
      </w:tr>
      <w:tr w:rsidR="007E451C" w14:paraId="2EE3C499" w14:textId="77777777">
        <w:tc>
          <w:tcPr>
            <w:tcW w:w="1890" w:type="dxa"/>
          </w:tcPr>
          <w:p w14:paraId="5BF9DCAB" w14:textId="221C584F" w:rsidR="007E451C" w:rsidRDefault="008708A1" w:rsidP="00C22F4B">
            <w:pPr>
              <w:pStyle w:val="InfoBlue"/>
            </w:pPr>
            <w:r>
              <w:t>Investors</w:t>
            </w:r>
          </w:p>
        </w:tc>
        <w:tc>
          <w:tcPr>
            <w:tcW w:w="2610" w:type="dxa"/>
          </w:tcPr>
          <w:p w14:paraId="1B937972" w14:textId="54979BC5" w:rsidR="007E451C" w:rsidRPr="007E451C" w:rsidRDefault="00E2747E" w:rsidP="00C22F4B">
            <w:pPr>
              <w:pStyle w:val="InfoBlue"/>
            </w:pPr>
            <w:r w:rsidRPr="00E2747E">
              <w:t>Investors may have a financial stake in the restaurant establishment and its success.</w:t>
            </w:r>
          </w:p>
        </w:tc>
        <w:tc>
          <w:tcPr>
            <w:tcW w:w="3960" w:type="dxa"/>
          </w:tcPr>
          <w:p w14:paraId="03A6BE6B" w14:textId="727BAF97" w:rsidR="007E451C" w:rsidRPr="007E451C" w:rsidRDefault="00E2747E" w:rsidP="00C22F4B">
            <w:pPr>
              <w:pStyle w:val="InfoBlue"/>
            </w:pPr>
            <w:r w:rsidRPr="00E2747E">
              <w:t>They provide funding, offer strategic advice, and expect a return on their investment. Investors are interested in the app's impact on the profitability and efficiency of the restaurant, as it can affect their financial returns.</w:t>
            </w:r>
          </w:p>
        </w:tc>
      </w:tr>
    </w:tbl>
    <w:p w14:paraId="3DD7ADAD" w14:textId="6C121191" w:rsidR="00F81399" w:rsidRDefault="000439F1" w:rsidP="00D73E3A">
      <w:pPr>
        <w:pStyle w:val="Heading2"/>
      </w:pPr>
      <w:bookmarkStart w:id="30" w:name="_Toc452813584"/>
      <w:bookmarkStart w:id="31" w:name="_Toc512930911"/>
      <w:bookmarkStart w:id="32" w:name="_Toc524313340"/>
      <w:r>
        <w:t>User Summary</w:t>
      </w:r>
      <w:bookmarkEnd w:id="30"/>
      <w:bookmarkEnd w:id="31"/>
      <w:bookmarkEnd w:id="32"/>
    </w:p>
    <w:p w14:paraId="2AC2813F" w14:textId="77777777" w:rsidR="0015709A" w:rsidRDefault="0015709A" w:rsidP="0015709A"/>
    <w:p w14:paraId="2996FA3F" w14:textId="77777777" w:rsidR="0015709A" w:rsidRDefault="0015709A" w:rsidP="0015709A"/>
    <w:p w14:paraId="64D5BA31" w14:textId="77777777" w:rsidR="0015709A" w:rsidRDefault="0015709A" w:rsidP="0015709A"/>
    <w:p w14:paraId="30DEAE57" w14:textId="77777777" w:rsidR="0015709A" w:rsidRPr="0015709A" w:rsidRDefault="0015709A" w:rsidP="0015709A"/>
    <w:tbl>
      <w:tblPr>
        <w:tblW w:w="92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1882"/>
        <w:gridCol w:w="3240"/>
        <w:gridCol w:w="2628"/>
      </w:tblGrid>
      <w:tr w:rsidR="00F81399" w14:paraId="0AA8EA15" w14:textId="77777777" w:rsidTr="00C22F4B">
        <w:trPr>
          <w:trHeight w:val="418"/>
        </w:trPr>
        <w:tc>
          <w:tcPr>
            <w:tcW w:w="1530" w:type="dxa"/>
            <w:shd w:val="solid" w:color="000000" w:fill="FFFFFF"/>
          </w:tcPr>
          <w:p w14:paraId="162E8C22" w14:textId="77777777" w:rsidR="00F81399" w:rsidRDefault="000439F1" w:rsidP="0015709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1882" w:type="dxa"/>
            <w:shd w:val="solid" w:color="000000" w:fill="FFFFFF"/>
          </w:tcPr>
          <w:p w14:paraId="12C2B65E" w14:textId="77777777" w:rsidR="00F81399" w:rsidRDefault="000439F1" w:rsidP="0015709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2DAE899" w14:textId="77777777" w:rsidR="00F81399" w:rsidRDefault="000439F1" w:rsidP="0015709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331A151E" w14:textId="77777777" w:rsidR="00F81399" w:rsidRDefault="000439F1" w:rsidP="0015709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F81399" w14:paraId="45023B66" w14:textId="77777777" w:rsidTr="00C22F4B">
        <w:trPr>
          <w:trHeight w:val="976"/>
        </w:trPr>
        <w:tc>
          <w:tcPr>
            <w:tcW w:w="1530" w:type="dxa"/>
          </w:tcPr>
          <w:p w14:paraId="0D28D45D" w14:textId="2E7E3C39" w:rsidR="00F81399" w:rsidRDefault="00272E53" w:rsidP="00C22F4B">
            <w:pPr>
              <w:pStyle w:val="InfoBlue"/>
            </w:pPr>
            <w:r>
              <w:t>Ad</w:t>
            </w:r>
            <w:r w:rsidR="004337A7">
              <w:t>m</w:t>
            </w:r>
            <w:r>
              <w:t>in</w:t>
            </w:r>
          </w:p>
        </w:tc>
        <w:tc>
          <w:tcPr>
            <w:tcW w:w="1882" w:type="dxa"/>
          </w:tcPr>
          <w:p w14:paraId="7267B81E" w14:textId="7C01732C" w:rsidR="00F81399" w:rsidRDefault="00B81BAA" w:rsidP="00C22F4B">
            <w:pPr>
              <w:pStyle w:val="InfoBlue"/>
            </w:pPr>
            <w:r>
              <w:t>They</w:t>
            </w:r>
            <w:r w:rsidR="00855ED9">
              <w:t xml:space="preserve"> a</w:t>
            </w:r>
            <w:r>
              <w:t>re the website’s administrators and have full authority of the website</w:t>
            </w:r>
          </w:p>
        </w:tc>
        <w:tc>
          <w:tcPr>
            <w:tcW w:w="3240" w:type="dxa"/>
          </w:tcPr>
          <w:p w14:paraId="3DDE2042" w14:textId="25F38D97" w:rsidR="00F81399" w:rsidRDefault="00607C41" w:rsidP="00C22F4B">
            <w:pPr>
              <w:pStyle w:val="InfoBlue"/>
            </w:pPr>
            <w:r>
              <w:t xml:space="preserve">They </w:t>
            </w:r>
            <w:proofErr w:type="gramStart"/>
            <w:r>
              <w:t>plays</w:t>
            </w:r>
            <w:proofErr w:type="gramEnd"/>
            <w:r>
              <w:t xml:space="preserve"> </w:t>
            </w:r>
            <w:r w:rsidR="00B124BC" w:rsidRPr="00B124BC">
              <w:t>a crucial role in ensuring the smooth and secure operation of the application</w:t>
            </w:r>
            <w:r w:rsidR="00B124BC">
              <w:t xml:space="preserve">, </w:t>
            </w:r>
            <w:r w:rsidR="00A51AB2" w:rsidRPr="00A51AB2">
              <w:t>maintain the integrity, security, and efficiency of website, making it a valuable asset for restaurant owners and managers.</w:t>
            </w:r>
          </w:p>
        </w:tc>
        <w:tc>
          <w:tcPr>
            <w:tcW w:w="2628" w:type="dxa"/>
          </w:tcPr>
          <w:p w14:paraId="0D8867C9" w14:textId="58EBA347" w:rsidR="00F81399" w:rsidRDefault="000128CF" w:rsidP="00C22F4B">
            <w:pPr>
              <w:pStyle w:val="InfoBlue"/>
            </w:pPr>
            <w:r>
              <w:t>Self</w:t>
            </w:r>
          </w:p>
        </w:tc>
      </w:tr>
      <w:tr w:rsidR="000128CF" w14:paraId="23FA50D0" w14:textId="77777777" w:rsidTr="00C22F4B">
        <w:trPr>
          <w:trHeight w:val="976"/>
        </w:trPr>
        <w:tc>
          <w:tcPr>
            <w:tcW w:w="1530" w:type="dxa"/>
          </w:tcPr>
          <w:p w14:paraId="753957E6" w14:textId="1E0A2B19" w:rsidR="000128CF" w:rsidRDefault="000128CF" w:rsidP="00C22F4B">
            <w:pPr>
              <w:pStyle w:val="InfoBlue"/>
            </w:pPr>
            <w:r>
              <w:t>Staff</w:t>
            </w:r>
          </w:p>
        </w:tc>
        <w:tc>
          <w:tcPr>
            <w:tcW w:w="1882" w:type="dxa"/>
          </w:tcPr>
          <w:p w14:paraId="33EE0605" w14:textId="13B88A50" w:rsidR="000128CF" w:rsidRDefault="002A67A6" w:rsidP="00C22F4B">
            <w:pPr>
              <w:pStyle w:val="InfoBlue"/>
            </w:pPr>
            <w:r w:rsidRPr="002A67A6">
              <w:t>They are the main experience sources of the application, the people who use the tools the website offers</w:t>
            </w:r>
          </w:p>
        </w:tc>
        <w:tc>
          <w:tcPr>
            <w:tcW w:w="3240" w:type="dxa"/>
          </w:tcPr>
          <w:p w14:paraId="4D69C435" w14:textId="5D65B816" w:rsidR="000128CF" w:rsidRDefault="00DD4381" w:rsidP="00C22F4B">
            <w:pPr>
              <w:pStyle w:val="InfoBlue"/>
            </w:pPr>
            <w:r w:rsidRPr="00DD4381">
              <w:t xml:space="preserve">They hold </w:t>
            </w:r>
            <w:proofErr w:type="gramStart"/>
            <w:r w:rsidRPr="00DD4381">
              <w:t>a number of</w:t>
            </w:r>
            <w:proofErr w:type="gramEnd"/>
            <w:r w:rsidRPr="00DD4381">
              <w:t xml:space="preserve"> important roles in operating the application, setting up and sending relevant feedback, and reporting errors while using the application's management tools.</w:t>
            </w:r>
          </w:p>
        </w:tc>
        <w:tc>
          <w:tcPr>
            <w:tcW w:w="2628" w:type="dxa"/>
          </w:tcPr>
          <w:p w14:paraId="6D990FA6" w14:textId="33E887E4" w:rsidR="000128CF" w:rsidRDefault="002A67A6" w:rsidP="00C22F4B">
            <w:pPr>
              <w:pStyle w:val="InfoBlue"/>
            </w:pPr>
            <w:r>
              <w:t>Self</w:t>
            </w:r>
          </w:p>
        </w:tc>
      </w:tr>
      <w:tr w:rsidR="00F616C5" w14:paraId="66814E4A" w14:textId="77777777" w:rsidTr="00C22F4B">
        <w:trPr>
          <w:trHeight w:val="976"/>
        </w:trPr>
        <w:tc>
          <w:tcPr>
            <w:tcW w:w="1530" w:type="dxa"/>
          </w:tcPr>
          <w:p w14:paraId="05CF1AA0" w14:textId="7DF1C35A" w:rsidR="00F616C5" w:rsidRDefault="00A90B34" w:rsidP="00C22F4B">
            <w:pPr>
              <w:pStyle w:val="InfoBlue"/>
            </w:pPr>
            <w:r>
              <w:t>Guests</w:t>
            </w:r>
          </w:p>
        </w:tc>
        <w:tc>
          <w:tcPr>
            <w:tcW w:w="1882" w:type="dxa"/>
          </w:tcPr>
          <w:p w14:paraId="753D0FA3" w14:textId="2621ACFD" w:rsidR="00F616C5" w:rsidRPr="002A67A6" w:rsidRDefault="00855ED9" w:rsidP="00C22F4B">
            <w:pPr>
              <w:pStyle w:val="InfoBlue"/>
            </w:pPr>
            <w:r>
              <w:t>They are the main consumer of this website</w:t>
            </w:r>
          </w:p>
        </w:tc>
        <w:tc>
          <w:tcPr>
            <w:tcW w:w="3240" w:type="dxa"/>
          </w:tcPr>
          <w:p w14:paraId="428DE42A" w14:textId="2A1FB3EB" w:rsidR="00F616C5" w:rsidRPr="00DD4381" w:rsidRDefault="00855ED9" w:rsidP="00C22F4B">
            <w:pPr>
              <w:pStyle w:val="InfoBlue"/>
            </w:pPr>
            <w:r w:rsidRPr="004C17B2">
              <w:t>They are the main spenders of the website, the driving force as well as the main source of income for hotels and restaurants to develop.</w:t>
            </w:r>
          </w:p>
        </w:tc>
        <w:tc>
          <w:tcPr>
            <w:tcW w:w="2628" w:type="dxa"/>
          </w:tcPr>
          <w:p w14:paraId="5876F427" w14:textId="3BE0030F" w:rsidR="00F616C5" w:rsidRDefault="00F17DC7" w:rsidP="00C22F4B">
            <w:pPr>
              <w:pStyle w:val="InfoBlue"/>
            </w:pPr>
            <w:r>
              <w:t>Self</w:t>
            </w:r>
          </w:p>
        </w:tc>
      </w:tr>
    </w:tbl>
    <w:p w14:paraId="01AD866F" w14:textId="77777777" w:rsidR="00F81399" w:rsidRDefault="00F81399">
      <w:pPr>
        <w:pStyle w:val="BodyText"/>
      </w:pPr>
    </w:p>
    <w:p w14:paraId="790B03A6" w14:textId="77777777" w:rsidR="00F81399" w:rsidRDefault="000439F1">
      <w:pPr>
        <w:pStyle w:val="Heading2"/>
      </w:pPr>
      <w:bookmarkStart w:id="33" w:name="_Toc425054386"/>
      <w:bookmarkStart w:id="34" w:name="_Toc342757864"/>
      <w:bookmarkStart w:id="35" w:name="_Toc346297773"/>
      <w:bookmarkStart w:id="36" w:name="_Toc422186479"/>
      <w:bookmarkStart w:id="37" w:name="_Toc436203384"/>
      <w:bookmarkStart w:id="38" w:name="_Toc452813585"/>
      <w:bookmarkStart w:id="39" w:name="_Toc512930912"/>
      <w:bookmarkStart w:id="40" w:name="_Toc524313341"/>
      <w:r>
        <w:t>User Environment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750585F6" w14:textId="170421C3" w:rsidR="00F81399" w:rsidRDefault="00856CEF" w:rsidP="00C22F4B">
      <w:pPr>
        <w:pStyle w:val="InfoBlue"/>
      </w:pPr>
      <w:r>
        <w:t xml:space="preserve">Nice H&amp;R has a total of 5 people involved in completing the project and no new member will be </w:t>
      </w:r>
      <w:proofErr w:type="gramStart"/>
      <w:r>
        <w:t>added</w:t>
      </w:r>
      <w:proofErr w:type="gramEnd"/>
    </w:p>
    <w:p w14:paraId="72F8F76F" w14:textId="1019B8B5" w:rsidR="00856CEF" w:rsidRDefault="00B80B79" w:rsidP="00856CEF">
      <w:pPr>
        <w:pStyle w:val="BodyText"/>
        <w:numPr>
          <w:ilvl w:val="0"/>
          <w:numId w:val="30"/>
        </w:numPr>
      </w:pPr>
      <w:r>
        <w:t xml:space="preserve">This project’s main target users are </w:t>
      </w:r>
      <w:r w:rsidR="00F77C5D" w:rsidRPr="00F77C5D">
        <w:t xml:space="preserve">owners </w:t>
      </w:r>
      <w:r w:rsidR="00F77C5D">
        <w:t>who</w:t>
      </w:r>
      <w:r w:rsidR="00F77C5D" w:rsidRPr="00F77C5D">
        <w:t xml:space="preserve"> own restaurants and hotels, looking for tools that are not limited to hotel business management but still allow them to run their own restaurant business.</w:t>
      </w:r>
    </w:p>
    <w:p w14:paraId="45B53342" w14:textId="27769D4A" w:rsidR="006C6C04" w:rsidRDefault="006C6C04" w:rsidP="00856CEF">
      <w:pPr>
        <w:pStyle w:val="BodyText"/>
        <w:numPr>
          <w:ilvl w:val="0"/>
          <w:numId w:val="30"/>
        </w:numPr>
      </w:pPr>
      <w:r w:rsidRPr="006C6C04">
        <w:t xml:space="preserve">As of now, the project is only supported on computers with a network connection. It required a web browser to </w:t>
      </w:r>
      <w:proofErr w:type="gramStart"/>
      <w:r w:rsidRPr="006C6C04">
        <w:t>access</w:t>
      </w:r>
      <w:proofErr w:type="gramEnd"/>
    </w:p>
    <w:p w14:paraId="2CA57802" w14:textId="0C6B0232" w:rsidR="006C6C04" w:rsidRPr="00856CEF" w:rsidRDefault="0053401E" w:rsidP="00856CEF">
      <w:pPr>
        <w:pStyle w:val="BodyText"/>
        <w:numPr>
          <w:ilvl w:val="0"/>
          <w:numId w:val="30"/>
        </w:numPr>
      </w:pPr>
      <w:r w:rsidRPr="0053401E">
        <w:t xml:space="preserve">In the future, this project may be supported by mobile devices with Android, iOS </w:t>
      </w:r>
      <w:proofErr w:type="gramStart"/>
      <w:r w:rsidRPr="0053401E">
        <w:t>operating system</w:t>
      </w:r>
      <w:proofErr w:type="gramEnd"/>
    </w:p>
    <w:p w14:paraId="41F5580C" w14:textId="562E80E1" w:rsidR="00F81399" w:rsidRDefault="000439F1" w:rsidP="00D73E3A">
      <w:pPr>
        <w:pStyle w:val="Heading2"/>
      </w:pPr>
      <w:bookmarkStart w:id="41" w:name="_Toc452813588"/>
      <w:bookmarkStart w:id="42" w:name="_Toc512930913"/>
      <w:bookmarkStart w:id="43" w:name="_Toc524313342"/>
      <w:r>
        <w:t>Summary of Key Stakeholder or User Needs</w:t>
      </w:r>
      <w:bookmarkEnd w:id="41"/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F81399" w14:paraId="0F70F761" w14:textId="77777777">
        <w:tc>
          <w:tcPr>
            <w:tcW w:w="2808" w:type="dxa"/>
            <w:shd w:val="solid" w:color="000000" w:fill="FFFFFF"/>
          </w:tcPr>
          <w:p w14:paraId="7C3F97D3" w14:textId="77777777" w:rsidR="00F81399" w:rsidRDefault="000439F1" w:rsidP="002C18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14:paraId="2EB08731" w14:textId="77777777" w:rsidR="00F81399" w:rsidRDefault="000439F1" w:rsidP="002C18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14:paraId="453F4149" w14:textId="77777777" w:rsidR="00F81399" w:rsidRDefault="000439F1" w:rsidP="002C18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14:paraId="26B8693C" w14:textId="77777777" w:rsidR="00F81399" w:rsidRDefault="000439F1" w:rsidP="002C18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0BA9E2DD" w14:textId="77777777" w:rsidR="00F81399" w:rsidRDefault="000439F1" w:rsidP="002C18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F81399" w14:paraId="5347D63B" w14:textId="77777777">
        <w:tc>
          <w:tcPr>
            <w:tcW w:w="2808" w:type="dxa"/>
          </w:tcPr>
          <w:p w14:paraId="7BCEF576" w14:textId="6BC2E5EC" w:rsidR="00F81399" w:rsidRDefault="00A525BE" w:rsidP="002C1845">
            <w:pPr>
              <w:pStyle w:val="BodyText"/>
              <w:ind w:left="0"/>
              <w:jc w:val="center"/>
            </w:pPr>
            <w:r>
              <w:t>Efficient Reservation Manament</w:t>
            </w:r>
          </w:p>
        </w:tc>
        <w:tc>
          <w:tcPr>
            <w:tcW w:w="900" w:type="dxa"/>
          </w:tcPr>
          <w:p w14:paraId="4DABBD08" w14:textId="1A436E7C" w:rsidR="00F81399" w:rsidRDefault="00A525BE" w:rsidP="002C1845">
            <w:pPr>
              <w:pStyle w:val="BodyText"/>
              <w:ind w:left="0"/>
              <w:jc w:val="center"/>
            </w:pPr>
            <w:r>
              <w:t>High</w:t>
            </w:r>
          </w:p>
        </w:tc>
        <w:tc>
          <w:tcPr>
            <w:tcW w:w="1350" w:type="dxa"/>
          </w:tcPr>
          <w:p w14:paraId="507FBDD6" w14:textId="48CCCBFB" w:rsidR="00F81399" w:rsidRDefault="00A525BE" w:rsidP="002C1845">
            <w:pPr>
              <w:pStyle w:val="BodyText"/>
              <w:ind w:left="0"/>
              <w:jc w:val="center"/>
            </w:pPr>
            <w:r>
              <w:t xml:space="preserve">Overbooking, reservation errors, </w:t>
            </w:r>
            <w:r w:rsidR="006D717C">
              <w:t>time-</w:t>
            </w:r>
            <w:proofErr w:type="spellStart"/>
            <w:r w:rsidR="006D717C">
              <w:t>cosuming</w:t>
            </w:r>
            <w:proofErr w:type="spellEnd"/>
            <w:r w:rsidR="006D717C">
              <w:t xml:space="preserve"> booking processes</w:t>
            </w:r>
          </w:p>
        </w:tc>
        <w:tc>
          <w:tcPr>
            <w:tcW w:w="1980" w:type="dxa"/>
            <w:gridSpan w:val="2"/>
          </w:tcPr>
          <w:p w14:paraId="4FA2A417" w14:textId="77777777" w:rsidR="00F81399" w:rsidRDefault="00F81399" w:rsidP="002C1845">
            <w:pPr>
              <w:pStyle w:val="BodyText"/>
              <w:ind w:left="0"/>
              <w:jc w:val="center"/>
            </w:pPr>
          </w:p>
        </w:tc>
        <w:tc>
          <w:tcPr>
            <w:tcW w:w="2430" w:type="dxa"/>
          </w:tcPr>
          <w:p w14:paraId="2D7DEF08" w14:textId="77777777" w:rsidR="00F81399" w:rsidRDefault="00F81399" w:rsidP="002C1845">
            <w:pPr>
              <w:pStyle w:val="BodyText"/>
              <w:ind w:left="0"/>
              <w:jc w:val="center"/>
            </w:pPr>
          </w:p>
        </w:tc>
      </w:tr>
      <w:tr w:rsidR="006D717C" w14:paraId="5F3BBC3F" w14:textId="77777777">
        <w:tc>
          <w:tcPr>
            <w:tcW w:w="2808" w:type="dxa"/>
          </w:tcPr>
          <w:p w14:paraId="13C9396D" w14:textId="3B957ACF" w:rsidR="006D717C" w:rsidRDefault="006D717C" w:rsidP="002C1845">
            <w:pPr>
              <w:pStyle w:val="BodyText"/>
              <w:ind w:left="0"/>
              <w:jc w:val="center"/>
            </w:pPr>
            <w:r>
              <w:t>Streamline Staff Scheduling</w:t>
            </w:r>
          </w:p>
        </w:tc>
        <w:tc>
          <w:tcPr>
            <w:tcW w:w="900" w:type="dxa"/>
          </w:tcPr>
          <w:p w14:paraId="29ACCA10" w14:textId="51083DD8" w:rsidR="006D717C" w:rsidRDefault="006D717C" w:rsidP="002C1845">
            <w:pPr>
              <w:pStyle w:val="BodyText"/>
              <w:ind w:left="0"/>
              <w:jc w:val="center"/>
            </w:pPr>
            <w:r>
              <w:t>High</w:t>
            </w:r>
          </w:p>
        </w:tc>
        <w:tc>
          <w:tcPr>
            <w:tcW w:w="1350" w:type="dxa"/>
          </w:tcPr>
          <w:p w14:paraId="64D09BE1" w14:textId="031F50AC" w:rsidR="006D717C" w:rsidRDefault="00C21319" w:rsidP="002C1845">
            <w:pPr>
              <w:pStyle w:val="BodyText"/>
              <w:ind w:left="0"/>
              <w:jc w:val="center"/>
            </w:pPr>
            <w:r>
              <w:t xml:space="preserve">Scheduling conflicts, </w:t>
            </w:r>
            <w:proofErr w:type="gramStart"/>
            <w:r>
              <w:t>understaffing</w:t>
            </w:r>
            <w:proofErr w:type="gramEnd"/>
            <w:r>
              <w:t xml:space="preserve"> or overstaffing, manual scheduling</w:t>
            </w:r>
          </w:p>
        </w:tc>
        <w:tc>
          <w:tcPr>
            <w:tcW w:w="1980" w:type="dxa"/>
            <w:gridSpan w:val="2"/>
          </w:tcPr>
          <w:p w14:paraId="31F8FF4D" w14:textId="77777777" w:rsidR="006D717C" w:rsidRDefault="006D717C" w:rsidP="002C1845">
            <w:pPr>
              <w:pStyle w:val="BodyText"/>
              <w:ind w:left="0"/>
              <w:jc w:val="center"/>
            </w:pPr>
          </w:p>
        </w:tc>
        <w:tc>
          <w:tcPr>
            <w:tcW w:w="2430" w:type="dxa"/>
          </w:tcPr>
          <w:p w14:paraId="3866EA6A" w14:textId="77777777" w:rsidR="006D717C" w:rsidRDefault="006D717C" w:rsidP="002C1845">
            <w:pPr>
              <w:pStyle w:val="BodyText"/>
              <w:ind w:left="0"/>
              <w:jc w:val="center"/>
            </w:pPr>
          </w:p>
        </w:tc>
      </w:tr>
    </w:tbl>
    <w:p w14:paraId="05F2647D" w14:textId="77777777" w:rsidR="00F81399" w:rsidRDefault="00F81399">
      <w:pPr>
        <w:pStyle w:val="BodyText"/>
      </w:pPr>
    </w:p>
    <w:p w14:paraId="3F05B4BA" w14:textId="77777777" w:rsidR="00F81399" w:rsidRDefault="000439F1">
      <w:pPr>
        <w:pStyle w:val="Heading2"/>
      </w:pPr>
      <w:bookmarkStart w:id="44" w:name="_Toc452813589"/>
      <w:bookmarkStart w:id="45" w:name="_Toc512930914"/>
      <w:bookmarkStart w:id="46" w:name="_Toc524313343"/>
      <w:r>
        <w:lastRenderedPageBreak/>
        <w:t>Alternatives and Competition</w:t>
      </w:r>
      <w:bookmarkEnd w:id="44"/>
      <w:bookmarkEnd w:id="45"/>
      <w:bookmarkEnd w:id="46"/>
    </w:p>
    <w:p w14:paraId="58F30894" w14:textId="2F9AFA1B" w:rsidR="00F81399" w:rsidRDefault="003C4E7F" w:rsidP="00C22F4B">
      <w:pPr>
        <w:pStyle w:val="InfoBlue"/>
        <w:numPr>
          <w:ilvl w:val="0"/>
          <w:numId w:val="30"/>
        </w:numPr>
      </w:pPr>
      <w:r>
        <w:t>Generic scheduling software s</w:t>
      </w:r>
      <w:r w:rsidR="00624622">
        <w:t xml:space="preserve">uch as Microsoft Excel or Google Sheets is often used </w:t>
      </w:r>
      <w:r w:rsidR="00A548DD">
        <w:t>for staff scheduling in restaurants.</w:t>
      </w:r>
      <w:r w:rsidR="00905C5E">
        <w:t xml:space="preserve"> While t</w:t>
      </w:r>
      <w:r w:rsidR="00905C5E" w:rsidRPr="00905C5E">
        <w:t xml:space="preserve">hese tools offer basic scheduling functionality, they lack </w:t>
      </w:r>
      <w:proofErr w:type="gramStart"/>
      <w:r w:rsidR="00905C5E" w:rsidRPr="00905C5E">
        <w:t>the specialized</w:t>
      </w:r>
      <w:proofErr w:type="gramEnd"/>
      <w:r w:rsidR="00905C5E" w:rsidRPr="00905C5E">
        <w:t xml:space="preserve"> features for restaurant-specific requirements.</w:t>
      </w:r>
    </w:p>
    <w:p w14:paraId="057169B1" w14:textId="4E983EF9" w:rsidR="00897C9A" w:rsidRPr="00897C9A" w:rsidRDefault="00897C9A" w:rsidP="00C22F4B">
      <w:pPr>
        <w:pStyle w:val="BodyText"/>
        <w:numPr>
          <w:ilvl w:val="0"/>
          <w:numId w:val="30"/>
        </w:numPr>
        <w:ind w:left="540" w:hanging="180"/>
      </w:pPr>
      <w:proofErr w:type="gramStart"/>
      <w:r>
        <w:t>Also</w:t>
      </w:r>
      <w:proofErr w:type="gramEnd"/>
      <w:r w:rsidR="004F35FF">
        <w:t xml:space="preserve"> third-party reservation platforms such as OpenTable or </w:t>
      </w:r>
      <w:proofErr w:type="spellStart"/>
      <w:r w:rsidR="004F35FF">
        <w:t>Resy</w:t>
      </w:r>
      <w:proofErr w:type="spellEnd"/>
      <w:r w:rsidR="004F35FF">
        <w:t xml:space="preserve"> </w:t>
      </w:r>
      <w:r w:rsidR="008577F0">
        <w:t xml:space="preserve">can be used for managing bookings. </w:t>
      </w:r>
      <w:r w:rsidR="008C72DD" w:rsidRPr="008C72DD">
        <w:t>These platforms focus primarily on reservations and may not offer the comprehensive features for staff management, financial control, and menu updates that the</w:t>
      </w:r>
    </w:p>
    <w:p w14:paraId="7E9CFAC4" w14:textId="77777777" w:rsidR="00F81399" w:rsidRDefault="000439F1">
      <w:pPr>
        <w:pStyle w:val="Heading1"/>
      </w:pPr>
      <w:bookmarkStart w:id="47" w:name="_Toc436203387"/>
      <w:bookmarkStart w:id="48" w:name="_Toc452813590"/>
      <w:bookmarkStart w:id="49" w:name="_Toc512930915"/>
      <w:bookmarkStart w:id="50" w:name="_Toc524313344"/>
      <w:bookmarkEnd w:id="26"/>
      <w:r>
        <w:t>Product Overview</w:t>
      </w:r>
      <w:bookmarkEnd w:id="47"/>
      <w:bookmarkEnd w:id="48"/>
      <w:bookmarkEnd w:id="49"/>
      <w:bookmarkEnd w:id="50"/>
    </w:p>
    <w:p w14:paraId="359F0D1D" w14:textId="77777777" w:rsidR="00F81399" w:rsidRDefault="000439F1">
      <w:pPr>
        <w:pStyle w:val="Heading2"/>
      </w:pPr>
      <w:bookmarkStart w:id="51" w:name="_Toc425054391"/>
      <w:bookmarkStart w:id="52" w:name="_Toc318088998"/>
      <w:bookmarkStart w:id="53" w:name="_Toc320274603"/>
      <w:bookmarkStart w:id="54" w:name="_Toc320279476"/>
      <w:bookmarkStart w:id="55" w:name="_Toc323533353"/>
      <w:bookmarkStart w:id="56" w:name="_Toc339783677"/>
      <w:bookmarkStart w:id="57" w:name="_Toc339784266"/>
      <w:bookmarkStart w:id="58" w:name="_Toc342757867"/>
      <w:bookmarkStart w:id="59" w:name="_Toc346297778"/>
      <w:bookmarkStart w:id="60" w:name="_Toc422186484"/>
      <w:bookmarkStart w:id="61" w:name="_Toc436203388"/>
      <w:bookmarkStart w:id="62" w:name="_Toc452813591"/>
      <w:bookmarkStart w:id="63" w:name="_Toc512930916"/>
      <w:bookmarkStart w:id="64" w:name="_Toc524313345"/>
      <w:r>
        <w:t>Product Perspective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1C6DCC4" w14:textId="46971ACF" w:rsidR="00F81399" w:rsidRPr="00916FF0" w:rsidRDefault="00916FF0" w:rsidP="00C22F4B">
      <w:pPr>
        <w:pStyle w:val="InfoBlue"/>
      </w:pPr>
      <w:r w:rsidRPr="00916FF0">
        <w:t>This website is a self-contained and independent product designed to operate seamlessly within the user environment of</w:t>
      </w:r>
      <w:r w:rsidR="00712B3E">
        <w:t xml:space="preserve"> hotels and</w:t>
      </w:r>
      <w:r w:rsidRPr="00916FF0">
        <w:t xml:space="preserve"> restaurants and dining establishments. While it serves as a critical component of the restaurant's operational toolkit, it does not rely on external systems or interfaces within the scope of its core functionalities.</w:t>
      </w:r>
    </w:p>
    <w:p w14:paraId="35100CC4" w14:textId="77777777" w:rsidR="00F81399" w:rsidRDefault="000439F1">
      <w:pPr>
        <w:pStyle w:val="Heading2"/>
      </w:pPr>
      <w:bookmarkStart w:id="65" w:name="_Toc425054394"/>
      <w:bookmarkStart w:id="66" w:name="_Toc318089002"/>
      <w:bookmarkStart w:id="67" w:name="_Toc320274637"/>
      <w:bookmarkStart w:id="68" w:name="_Toc320279510"/>
      <w:bookmarkStart w:id="69" w:name="_Toc323533379"/>
      <w:bookmarkStart w:id="70" w:name="_Toc339783689"/>
      <w:bookmarkStart w:id="71" w:name="_Toc339784278"/>
      <w:bookmarkStart w:id="72" w:name="_Toc342757869"/>
      <w:bookmarkStart w:id="73" w:name="_Toc346297780"/>
      <w:bookmarkStart w:id="74" w:name="_Toc422186487"/>
      <w:bookmarkStart w:id="75" w:name="_Toc436203390"/>
      <w:bookmarkStart w:id="76" w:name="_Toc452813593"/>
      <w:bookmarkStart w:id="77" w:name="_Toc512930917"/>
      <w:bookmarkStart w:id="78" w:name="_Toc524313346"/>
      <w:r>
        <w:t>Assumptions and Dependencies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43C69292" w14:textId="3037BE46" w:rsidR="00F81399" w:rsidRDefault="00BB2078" w:rsidP="00C22F4B">
      <w:pPr>
        <w:pStyle w:val="InfoBlue"/>
        <w:numPr>
          <w:ilvl w:val="0"/>
          <w:numId w:val="30"/>
        </w:numPr>
        <w:jc w:val="both"/>
      </w:pPr>
      <w:r>
        <w:t xml:space="preserve">Database: </w:t>
      </w:r>
      <w:r w:rsidR="00C1719B" w:rsidRPr="00C1719B">
        <w:t>In this project, we’ll be using MongoDB</w:t>
      </w:r>
      <w:r w:rsidR="00C1719B">
        <w:t xml:space="preserve">. </w:t>
      </w:r>
    </w:p>
    <w:p w14:paraId="3C1671C9" w14:textId="1D6EF772" w:rsidR="00C1719B" w:rsidRDefault="00B800F6" w:rsidP="00C22F4B">
      <w:pPr>
        <w:pStyle w:val="BodyText"/>
        <w:numPr>
          <w:ilvl w:val="0"/>
          <w:numId w:val="30"/>
        </w:numPr>
        <w:ind w:left="540" w:hanging="180"/>
        <w:jc w:val="both"/>
      </w:pPr>
      <w:r w:rsidRPr="00B800F6">
        <w:t xml:space="preserve">Data: Another important </w:t>
      </w:r>
      <w:proofErr w:type="gramStart"/>
      <w:r w:rsidRPr="00B800F6">
        <w:t>aspects</w:t>
      </w:r>
      <w:proofErr w:type="gramEnd"/>
      <w:r w:rsidRPr="00B800F6">
        <w:t xml:space="preserve"> is data which will be collected from reliable sources to ensure that we can deliver the highest quality information</w:t>
      </w:r>
    </w:p>
    <w:p w14:paraId="36EB884C" w14:textId="54F4B5DB" w:rsidR="00B800F6" w:rsidRPr="00C1719B" w:rsidRDefault="00B800F6" w:rsidP="00C22F4B">
      <w:pPr>
        <w:pStyle w:val="BodyText"/>
        <w:numPr>
          <w:ilvl w:val="0"/>
          <w:numId w:val="30"/>
        </w:numPr>
        <w:ind w:left="540" w:hanging="180"/>
        <w:jc w:val="both"/>
      </w:pPr>
      <w:r>
        <w:t xml:space="preserve">Framework: will decide what environment we’ll be working on </w:t>
      </w:r>
      <w:r w:rsidR="00D049F5">
        <w:t>to develop the project</w:t>
      </w:r>
    </w:p>
    <w:p w14:paraId="5C74ABF4" w14:textId="755BBF8A" w:rsidR="0013264C" w:rsidRPr="0013264C" w:rsidRDefault="000439F1" w:rsidP="0013264C">
      <w:pPr>
        <w:pStyle w:val="Heading1"/>
      </w:pPr>
      <w:bookmarkStart w:id="79" w:name="_Toc436203402"/>
      <w:bookmarkStart w:id="80" w:name="_Toc452813596"/>
      <w:bookmarkStart w:id="81" w:name="_Toc512930918"/>
      <w:bookmarkStart w:id="82" w:name="_Toc524313347"/>
      <w:r>
        <w:t>Product Features</w:t>
      </w:r>
      <w:bookmarkEnd w:id="79"/>
      <w:bookmarkEnd w:id="80"/>
      <w:bookmarkEnd w:id="81"/>
      <w:bookmarkEnd w:id="8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2048"/>
        <w:gridCol w:w="6139"/>
        <w:gridCol w:w="878"/>
      </w:tblGrid>
      <w:tr w:rsidR="0013264C" w:rsidRPr="0013264C" w14:paraId="423AD6AA" w14:textId="77777777" w:rsidTr="001326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587E9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b/>
                <w:bCs/>
                <w:color w:val="000000"/>
                <w:lang w:eastAsia="zh-C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A813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b/>
                <w:bCs/>
                <w:color w:val="000000"/>
                <w:lang w:eastAsia="zh-CN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9DBF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b/>
                <w:bCs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F85C0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b/>
                <w:bCs/>
                <w:color w:val="000000"/>
                <w:lang w:eastAsia="zh-CN"/>
              </w:rPr>
              <w:t>Priority</w:t>
            </w:r>
          </w:p>
        </w:tc>
      </w:tr>
      <w:tr w:rsidR="0013264C" w:rsidRPr="0013264C" w14:paraId="7A07272A" w14:textId="77777777" w:rsidTr="001326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A0F46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8D043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A8065" w14:textId="7BEAD8A0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Require the user to login to use the application</w:t>
            </w:r>
            <w:r w:rsidR="002B38E2" w:rsidRPr="007D3D2B">
              <w:rPr>
                <w:color w:val="000000"/>
                <w:lang w:eastAsia="zh-CN"/>
              </w:rPr>
              <w:t xml:space="preserve"> (Main user are staffs)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654D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High</w:t>
            </w:r>
          </w:p>
        </w:tc>
      </w:tr>
      <w:tr w:rsidR="0013264C" w:rsidRPr="0013264C" w14:paraId="3A03CA20" w14:textId="77777777" w:rsidTr="001326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6818C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CB7A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EC549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Allow user to create a new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363AD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High</w:t>
            </w:r>
          </w:p>
        </w:tc>
      </w:tr>
      <w:tr w:rsidR="0013264C" w:rsidRPr="0013264C" w14:paraId="620F3369" w14:textId="77777777" w:rsidTr="001326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E0524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15EA" w14:textId="60319751" w:rsidR="0013264C" w:rsidRPr="007D3D2B" w:rsidRDefault="00857F55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Reservation</w:t>
            </w:r>
            <w:r w:rsidR="00812544" w:rsidRPr="007D3D2B">
              <w:rPr>
                <w:lang w:eastAsia="zh-CN"/>
              </w:rPr>
              <w:t xml:space="preserve"> Manag</w:t>
            </w:r>
            <w:r w:rsidR="007D3D2B">
              <w:rPr>
                <w:lang w:eastAsia="zh-CN"/>
              </w:rPr>
              <w:t>e</w:t>
            </w:r>
            <w:r w:rsidR="00812544" w:rsidRPr="007D3D2B">
              <w:rPr>
                <w:lang w:eastAsia="zh-CN"/>
              </w:rPr>
              <w:t>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D71B3" w14:textId="677F601C" w:rsidR="0013264C" w:rsidRPr="007D3D2B" w:rsidRDefault="00812544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Allows users to efficiently manage restaurant reservations, ensuring real-time availability and instant confirmations for guests.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FA2A3" w14:textId="5EADE530" w:rsidR="0013264C" w:rsidRPr="007D3D2B" w:rsidRDefault="00812544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High</w:t>
            </w:r>
          </w:p>
        </w:tc>
      </w:tr>
      <w:tr w:rsidR="0013264C" w:rsidRPr="0013264C" w14:paraId="6D9592B1" w14:textId="77777777" w:rsidTr="001326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42812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22E13" w14:textId="7A72482A" w:rsidR="0013264C" w:rsidRPr="007D3D2B" w:rsidRDefault="00C365AA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Staff Scheduling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E92B4" w14:textId="6A919FCB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  </w:t>
            </w:r>
            <w:r w:rsidR="00C365AA" w:rsidRPr="007D3D2B">
              <w:rPr>
                <w:color w:val="000000"/>
                <w:lang w:eastAsia="zh-CN"/>
              </w:rPr>
              <w:t>Streamlines staff scheduling, tracks working hours, and facilitates communication among team members.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ECA5A" w14:textId="795EA421" w:rsidR="0013264C" w:rsidRPr="007D3D2B" w:rsidRDefault="00C365AA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High</w:t>
            </w:r>
          </w:p>
        </w:tc>
      </w:tr>
      <w:tr w:rsidR="0013264C" w:rsidRPr="0013264C" w14:paraId="2C2CBC5D" w14:textId="77777777" w:rsidTr="001326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92C1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FB2BB" w14:textId="111AA615" w:rsidR="0013264C" w:rsidRPr="007D3D2B" w:rsidRDefault="00A046F5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Menu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887BF" w14:textId="31F15FC0" w:rsidR="0013264C" w:rsidRPr="007D3D2B" w:rsidRDefault="00A046F5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Enables easy updates to restaurant menus, including images, descriptions, and pricing, with real-time synchronization.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CA618" w14:textId="45F725D0" w:rsidR="0013264C" w:rsidRPr="007D3D2B" w:rsidRDefault="00A046F5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Medium</w:t>
            </w:r>
          </w:p>
        </w:tc>
      </w:tr>
      <w:tr w:rsidR="0013264C" w:rsidRPr="0013264C" w14:paraId="7A069AA1" w14:textId="77777777" w:rsidTr="001326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06DD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2646" w14:textId="35A22B80" w:rsidR="0013264C" w:rsidRPr="007D3D2B" w:rsidRDefault="005F2F54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Financial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82B09" w14:textId="0CB1B23D" w:rsidR="0013264C" w:rsidRPr="007D3D2B" w:rsidRDefault="005F2F54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Provides tools to track expenses, monitor revenue, and generate financial reports, aiding in budgeting and profitability.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7EFC9" w14:textId="687AE3E0" w:rsidR="0013264C" w:rsidRPr="007D3D2B" w:rsidRDefault="005F2F54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High</w:t>
            </w:r>
          </w:p>
        </w:tc>
      </w:tr>
      <w:tr w:rsidR="0013264C" w:rsidRPr="0013264C" w14:paraId="6FA71992" w14:textId="77777777" w:rsidTr="001326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FD8F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A520F" w14:textId="572942F2" w:rsidR="0013264C" w:rsidRPr="007D3D2B" w:rsidRDefault="00C728D8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Guest Feedback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CDA2" w14:textId="74237F92" w:rsidR="0013264C" w:rsidRPr="007D3D2B" w:rsidRDefault="00F443AD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Allows guests to provide feedback, suggestions, and comments to enhance service quality.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A4EE" w14:textId="7E424463" w:rsidR="0013264C" w:rsidRPr="007D3D2B" w:rsidRDefault="00F443AD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High</w:t>
            </w:r>
          </w:p>
        </w:tc>
      </w:tr>
      <w:tr w:rsidR="0013264C" w:rsidRPr="0013264C" w14:paraId="42992BF1" w14:textId="77777777" w:rsidTr="001326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F171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7828C" w14:textId="2C8127B3" w:rsidR="0013264C" w:rsidRPr="007D3D2B" w:rsidRDefault="00F443AD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Table Assignment Optimization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8107F" w14:textId="7911CEBD" w:rsidR="0013264C" w:rsidRPr="007D3D2B" w:rsidRDefault="00290503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Optimizes table assignments for efficient seating and a better dining experience for guests.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B798" w14:textId="07F04C00" w:rsidR="0013264C" w:rsidRPr="007D3D2B" w:rsidRDefault="00290503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Medium</w:t>
            </w:r>
          </w:p>
        </w:tc>
      </w:tr>
      <w:tr w:rsidR="0013264C" w:rsidRPr="0013264C" w14:paraId="4B975B0E" w14:textId="77777777" w:rsidTr="001326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7A1B5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35879" w14:textId="7D2A5658" w:rsidR="0013264C" w:rsidRPr="007D3D2B" w:rsidRDefault="00290503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Real-Time Information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5EAE1" w14:textId="1B85BD9B" w:rsidR="0013264C" w:rsidRPr="007D3D2B" w:rsidRDefault="0056093D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Offers access to real-time data, including reservations, occupancy, and staff schedules for informed decision-making.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09A2D" w14:textId="6FC6589F" w:rsidR="0013264C" w:rsidRPr="007D3D2B" w:rsidRDefault="0056093D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High</w:t>
            </w:r>
          </w:p>
        </w:tc>
      </w:tr>
      <w:tr w:rsidR="0013264C" w:rsidRPr="0013264C" w14:paraId="5B7FBF4A" w14:textId="77777777" w:rsidTr="001326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D1676" w14:textId="77777777" w:rsidR="0013264C" w:rsidRPr="007D3D2B" w:rsidRDefault="0013264C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color w:val="000000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34F56" w14:textId="26DF90E5" w:rsidR="0013264C" w:rsidRPr="007D3D2B" w:rsidRDefault="0056093D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Security and Data Privacy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75EFF" w14:textId="665776AF" w:rsidR="0013264C" w:rsidRPr="007D3D2B" w:rsidRDefault="007D3D2B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Implements robust security measures to protect sensitive information and ensure data privacy.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444C9" w14:textId="65B4B285" w:rsidR="0013264C" w:rsidRPr="007D3D2B" w:rsidRDefault="007D3D2B" w:rsidP="0013264C">
            <w:pPr>
              <w:widowControl/>
              <w:spacing w:line="240" w:lineRule="auto"/>
              <w:jc w:val="center"/>
              <w:rPr>
                <w:lang w:eastAsia="zh-CN"/>
              </w:rPr>
            </w:pPr>
            <w:r w:rsidRPr="007D3D2B">
              <w:rPr>
                <w:lang w:eastAsia="zh-CN"/>
              </w:rPr>
              <w:t>High</w:t>
            </w:r>
          </w:p>
        </w:tc>
      </w:tr>
    </w:tbl>
    <w:p w14:paraId="7C28E711" w14:textId="77777777" w:rsidR="0013264C" w:rsidRPr="0013264C" w:rsidRDefault="0013264C" w:rsidP="0013264C">
      <w:pPr>
        <w:pStyle w:val="BodyText"/>
      </w:pPr>
    </w:p>
    <w:p w14:paraId="2D5013AD" w14:textId="77777777" w:rsidR="00F81399" w:rsidRDefault="00396EAE">
      <w:pPr>
        <w:pStyle w:val="Heading1"/>
      </w:pPr>
      <w:bookmarkStart w:id="83" w:name="_Toc436203408"/>
      <w:bookmarkStart w:id="84" w:name="_Toc452813602"/>
      <w:bookmarkStart w:id="85" w:name="_Toc512930919"/>
      <w:bookmarkStart w:id="86" w:name="_Toc524313348"/>
      <w:r>
        <w:t>Non-Functional</w:t>
      </w:r>
      <w:r w:rsidR="000439F1">
        <w:t xml:space="preserve"> Requirements</w:t>
      </w:r>
      <w:bookmarkEnd w:id="83"/>
      <w:bookmarkEnd w:id="84"/>
      <w:bookmarkEnd w:id="85"/>
      <w:bookmarkEnd w:id="86"/>
    </w:p>
    <w:p w14:paraId="7C9D2229" w14:textId="72450A26" w:rsidR="00A240EE" w:rsidRDefault="00493103" w:rsidP="00C22F4B">
      <w:pPr>
        <w:pStyle w:val="InfoBlue"/>
      </w:pPr>
      <w:r>
        <w:t xml:space="preserve">Performance requirements: </w:t>
      </w:r>
      <w:r w:rsidR="00C27CFE" w:rsidRPr="00C27CFE">
        <w:t>The app must respond to user interactions within 2 seconds to ensure a smooth and efficient user experience.</w:t>
      </w:r>
    </w:p>
    <w:p w14:paraId="5BD539C0" w14:textId="622AFB53" w:rsidR="00C27CFE" w:rsidRDefault="009E02F3" w:rsidP="00C22F4B">
      <w:pPr>
        <w:pStyle w:val="InfoBlue"/>
      </w:pPr>
      <w:r>
        <w:t xml:space="preserve">Scalability: </w:t>
      </w:r>
      <w:r w:rsidR="00675659" w:rsidRPr="00675659">
        <w:t>The app should be able to handle an increased load during peak dining hours, supporting a minimum of 100 simultaneous reservations.</w:t>
      </w:r>
    </w:p>
    <w:p w14:paraId="488896F8" w14:textId="7FF298EF" w:rsidR="00675659" w:rsidRDefault="00F52960" w:rsidP="00C22F4B">
      <w:pPr>
        <w:pStyle w:val="InfoBlue"/>
      </w:pPr>
      <w:r>
        <w:t xml:space="preserve">Data Security: </w:t>
      </w:r>
      <w:r w:rsidRPr="00F52960">
        <w:t>Data encryption and security measures must comply with industry standards to protect sensitive information.</w:t>
      </w:r>
    </w:p>
    <w:p w14:paraId="3397F6AC" w14:textId="5D8D6CAD" w:rsidR="00F52960" w:rsidRDefault="00E06971" w:rsidP="00C22F4B">
      <w:pPr>
        <w:pStyle w:val="InfoBlue"/>
      </w:pPr>
      <w:r>
        <w:t xml:space="preserve">Documentation: </w:t>
      </w:r>
      <w:r w:rsidR="009F408B" w:rsidRPr="009F408B">
        <w:t>User manuals, online help resources, and clear labeling for the app should be provided to assist users.</w:t>
      </w:r>
    </w:p>
    <w:p w14:paraId="2D32AB69" w14:textId="24D0E5C1" w:rsidR="009F408B" w:rsidRDefault="00382A8C" w:rsidP="00C22F4B">
      <w:pPr>
        <w:pStyle w:val="InfoBlue"/>
      </w:pPr>
      <w:r>
        <w:t xml:space="preserve">Usability: </w:t>
      </w:r>
      <w:r w:rsidRPr="00382A8C">
        <w:t>The app should follow established usability guidelines, ensuring that users can efficiently navigate and utilize its features.</w:t>
      </w:r>
    </w:p>
    <w:p w14:paraId="258344EA" w14:textId="729C6C5D" w:rsidR="00382A8C" w:rsidRPr="00382A8C" w:rsidRDefault="00382A8C" w:rsidP="00C22F4B">
      <w:pPr>
        <w:pStyle w:val="InfoBlue"/>
      </w:pPr>
    </w:p>
    <w:sectPr w:rsidR="00382A8C" w:rsidRPr="00382A8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00B8" w14:textId="77777777" w:rsidR="00F547C6" w:rsidRDefault="00F547C6">
      <w:pPr>
        <w:spacing w:line="240" w:lineRule="auto"/>
      </w:pPr>
      <w:r>
        <w:separator/>
      </w:r>
    </w:p>
  </w:endnote>
  <w:endnote w:type="continuationSeparator" w:id="0">
    <w:p w14:paraId="61B29714" w14:textId="77777777" w:rsidR="00F547C6" w:rsidRDefault="00F54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5F526C6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00C84" w14:textId="77777777" w:rsidR="00F81399" w:rsidRDefault="000439F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0D14CC" w14:textId="33045EE8" w:rsidR="00F81399" w:rsidRDefault="000439F1" w:rsidP="0006309C">
          <w:pPr>
            <w:jc w:val="center"/>
          </w:pPr>
          <w:r>
            <w:sym w:font="Symbol" w:char="F0D3"/>
          </w:r>
          <w:r w:rsidR="00C22F4B">
            <w:fldChar w:fldCharType="begin"/>
          </w:r>
          <w:r w:rsidR="00C22F4B">
            <w:instrText xml:space="preserve"> DOCPROPERTY "Company"  \* MERGEFORMAT </w:instrText>
          </w:r>
          <w:r w:rsidR="00C22F4B">
            <w:fldChar w:fldCharType="separate"/>
          </w:r>
          <w:r w:rsidR="00672DDD">
            <w:t>Group Nice</w:t>
          </w:r>
          <w:r w:rsidR="00C22F4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56C2B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E39EDD" w14:textId="77777777"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42DD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816CA98" w14:textId="77777777"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FBC5" w14:textId="77777777" w:rsidR="00F547C6" w:rsidRDefault="00F547C6">
      <w:pPr>
        <w:spacing w:line="240" w:lineRule="auto"/>
      </w:pPr>
      <w:r>
        <w:separator/>
      </w:r>
    </w:p>
  </w:footnote>
  <w:footnote w:type="continuationSeparator" w:id="0">
    <w:p w14:paraId="7BDAA97A" w14:textId="77777777" w:rsidR="00F547C6" w:rsidRDefault="00F547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6B7B6" w14:textId="77777777" w:rsidR="00F81399" w:rsidRDefault="00F81399">
    <w:pPr>
      <w:rPr>
        <w:sz w:val="24"/>
      </w:rPr>
    </w:pPr>
  </w:p>
  <w:p w14:paraId="2792B8DB" w14:textId="77777777" w:rsidR="00F81399" w:rsidRDefault="00F81399">
    <w:pPr>
      <w:pBdr>
        <w:top w:val="single" w:sz="6" w:space="1" w:color="auto"/>
      </w:pBdr>
      <w:rPr>
        <w:sz w:val="24"/>
      </w:rPr>
    </w:pPr>
  </w:p>
  <w:p w14:paraId="42CA6713" w14:textId="69DCF76F" w:rsidR="00F81399" w:rsidRDefault="000439F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72DDD">
      <w:rPr>
        <w:rFonts w:ascii="Arial" w:hAnsi="Arial"/>
        <w:b/>
        <w:sz w:val="36"/>
      </w:rPr>
      <w:t>Group Nice</w:t>
    </w:r>
    <w:r>
      <w:rPr>
        <w:rFonts w:ascii="Arial" w:hAnsi="Arial"/>
        <w:b/>
        <w:sz w:val="36"/>
      </w:rPr>
      <w:fldChar w:fldCharType="end"/>
    </w:r>
  </w:p>
  <w:p w14:paraId="69E1229C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7CF9AB49" w14:textId="77777777"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6843D69A" w14:textId="77777777">
      <w:tc>
        <w:tcPr>
          <w:tcW w:w="6379" w:type="dxa"/>
        </w:tcPr>
        <w:p w14:paraId="08C99DA5" w14:textId="6A674AB6" w:rsidR="00F81399" w:rsidRDefault="000439F1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672DDD" w:rsidRPr="00672DDD">
            <w:t>NiceH&amp;R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39B1778B" w14:textId="77777777"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81399" w14:paraId="0F27A797" w14:textId="77777777">
      <w:tc>
        <w:tcPr>
          <w:tcW w:w="6379" w:type="dxa"/>
        </w:tcPr>
        <w:p w14:paraId="0D8CBA40" w14:textId="77777777" w:rsidR="00F81399" w:rsidRDefault="00C22F4B" w:rsidP="00B243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240EE">
            <w:t xml:space="preserve">Vision </w:t>
          </w:r>
          <w:r w:rsidR="00B243D1">
            <w:t>Document</w:t>
          </w:r>
          <w:r>
            <w:fldChar w:fldCharType="end"/>
          </w:r>
        </w:p>
      </w:tc>
      <w:tc>
        <w:tcPr>
          <w:tcW w:w="3179" w:type="dxa"/>
        </w:tcPr>
        <w:p w14:paraId="6AD1D6BB" w14:textId="53519A97" w:rsidR="00F81399" w:rsidRDefault="000439F1">
          <w:r>
            <w:t xml:space="preserve">  Date:  </w:t>
          </w:r>
          <w:r w:rsidR="00672DDD">
            <w:t>25/10/2023</w:t>
          </w:r>
        </w:p>
      </w:tc>
    </w:tr>
    <w:tr w:rsidR="00F81399" w14:paraId="7E328AC0" w14:textId="77777777">
      <w:tc>
        <w:tcPr>
          <w:tcW w:w="9558" w:type="dxa"/>
          <w:gridSpan w:val="2"/>
        </w:tcPr>
        <w:p w14:paraId="7F5515CE" w14:textId="77777777" w:rsidR="00F81399" w:rsidRDefault="000439F1">
          <w:r>
            <w:t>&lt;document identifier&gt;</w:t>
          </w:r>
        </w:p>
      </w:tc>
    </w:tr>
  </w:tbl>
  <w:p w14:paraId="7401DEF5" w14:textId="77777777"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EC3EE3"/>
    <w:multiLevelType w:val="hybridMultilevel"/>
    <w:tmpl w:val="857A3ACE"/>
    <w:lvl w:ilvl="0" w:tplc="7A0A6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5B810A1"/>
    <w:multiLevelType w:val="multilevel"/>
    <w:tmpl w:val="4D70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636663">
    <w:abstractNumId w:val="0"/>
  </w:num>
  <w:num w:numId="2" w16cid:durableId="113347620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52727249">
    <w:abstractNumId w:val="3"/>
  </w:num>
  <w:num w:numId="4" w16cid:durableId="559751975">
    <w:abstractNumId w:val="14"/>
  </w:num>
  <w:num w:numId="5" w16cid:durableId="1655526523">
    <w:abstractNumId w:val="28"/>
  </w:num>
  <w:num w:numId="6" w16cid:durableId="1104033096">
    <w:abstractNumId w:val="20"/>
  </w:num>
  <w:num w:numId="7" w16cid:durableId="1127893158">
    <w:abstractNumId w:val="19"/>
  </w:num>
  <w:num w:numId="8" w16cid:durableId="119681890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091463225">
    <w:abstractNumId w:val="2"/>
  </w:num>
  <w:num w:numId="10" w16cid:durableId="498350576">
    <w:abstractNumId w:val="27"/>
  </w:num>
  <w:num w:numId="11" w16cid:durableId="179011363">
    <w:abstractNumId w:val="4"/>
  </w:num>
  <w:num w:numId="12" w16cid:durableId="1896814959">
    <w:abstractNumId w:val="15"/>
  </w:num>
  <w:num w:numId="13" w16cid:durableId="827095700">
    <w:abstractNumId w:val="13"/>
  </w:num>
  <w:num w:numId="14" w16cid:durableId="38744313">
    <w:abstractNumId w:val="26"/>
  </w:num>
  <w:num w:numId="15" w16cid:durableId="223489663">
    <w:abstractNumId w:val="12"/>
  </w:num>
  <w:num w:numId="16" w16cid:durableId="825626935">
    <w:abstractNumId w:val="6"/>
  </w:num>
  <w:num w:numId="17" w16cid:durableId="1229461882">
    <w:abstractNumId w:val="25"/>
  </w:num>
  <w:num w:numId="18" w16cid:durableId="191310079">
    <w:abstractNumId w:val="18"/>
  </w:num>
  <w:num w:numId="19" w16cid:durableId="1825315801">
    <w:abstractNumId w:val="7"/>
  </w:num>
  <w:num w:numId="20" w16cid:durableId="1682584188">
    <w:abstractNumId w:val="17"/>
  </w:num>
  <w:num w:numId="21" w16cid:durableId="1577586928">
    <w:abstractNumId w:val="11"/>
  </w:num>
  <w:num w:numId="22" w16cid:durableId="1356034810">
    <w:abstractNumId w:val="24"/>
  </w:num>
  <w:num w:numId="23" w16cid:durableId="1889216495">
    <w:abstractNumId w:val="10"/>
  </w:num>
  <w:num w:numId="24" w16cid:durableId="1408722622">
    <w:abstractNumId w:val="9"/>
  </w:num>
  <w:num w:numId="25" w16cid:durableId="1973321376">
    <w:abstractNumId w:val="8"/>
  </w:num>
  <w:num w:numId="26" w16cid:durableId="1359237951">
    <w:abstractNumId w:val="21"/>
  </w:num>
  <w:num w:numId="27" w16cid:durableId="971057300">
    <w:abstractNumId w:val="22"/>
  </w:num>
  <w:num w:numId="28" w16cid:durableId="1174999374">
    <w:abstractNumId w:val="29"/>
  </w:num>
  <w:num w:numId="29" w16cid:durableId="1878153961">
    <w:abstractNumId w:val="16"/>
  </w:num>
  <w:num w:numId="30" w16cid:durableId="2113233661">
    <w:abstractNumId w:val="5"/>
  </w:num>
  <w:num w:numId="31" w16cid:durableId="21246911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0EE"/>
    <w:rsid w:val="00004220"/>
    <w:rsid w:val="000128CF"/>
    <w:rsid w:val="00035784"/>
    <w:rsid w:val="000439F1"/>
    <w:rsid w:val="0006309C"/>
    <w:rsid w:val="000E23A8"/>
    <w:rsid w:val="0012134D"/>
    <w:rsid w:val="0013264C"/>
    <w:rsid w:val="0013390B"/>
    <w:rsid w:val="001435C3"/>
    <w:rsid w:val="0015709A"/>
    <w:rsid w:val="001631D9"/>
    <w:rsid w:val="001D4A8D"/>
    <w:rsid w:val="00271606"/>
    <w:rsid w:val="00272E53"/>
    <w:rsid w:val="00290503"/>
    <w:rsid w:val="002A221A"/>
    <w:rsid w:val="002A67A6"/>
    <w:rsid w:val="002B38E2"/>
    <w:rsid w:val="002C1845"/>
    <w:rsid w:val="002E4E87"/>
    <w:rsid w:val="00382A8C"/>
    <w:rsid w:val="00396EAE"/>
    <w:rsid w:val="003C4E7F"/>
    <w:rsid w:val="003D01E8"/>
    <w:rsid w:val="003F7AB9"/>
    <w:rsid w:val="00407BB5"/>
    <w:rsid w:val="00416102"/>
    <w:rsid w:val="004337A7"/>
    <w:rsid w:val="00456C2B"/>
    <w:rsid w:val="00473A9C"/>
    <w:rsid w:val="00493103"/>
    <w:rsid w:val="004C17B2"/>
    <w:rsid w:val="004F35FF"/>
    <w:rsid w:val="00513884"/>
    <w:rsid w:val="0053401E"/>
    <w:rsid w:val="0056093D"/>
    <w:rsid w:val="005F2F54"/>
    <w:rsid w:val="00600A30"/>
    <w:rsid w:val="00607C41"/>
    <w:rsid w:val="00612B92"/>
    <w:rsid w:val="00624622"/>
    <w:rsid w:val="00656317"/>
    <w:rsid w:val="00664674"/>
    <w:rsid w:val="00672DDD"/>
    <w:rsid w:val="00675659"/>
    <w:rsid w:val="006904FF"/>
    <w:rsid w:val="00692339"/>
    <w:rsid w:val="006C6C04"/>
    <w:rsid w:val="006D717C"/>
    <w:rsid w:val="00712B3E"/>
    <w:rsid w:val="00727E8B"/>
    <w:rsid w:val="00741B98"/>
    <w:rsid w:val="00742DDA"/>
    <w:rsid w:val="0077069F"/>
    <w:rsid w:val="007864B9"/>
    <w:rsid w:val="00790575"/>
    <w:rsid w:val="007928C4"/>
    <w:rsid w:val="007D3D2B"/>
    <w:rsid w:val="007E451C"/>
    <w:rsid w:val="00812544"/>
    <w:rsid w:val="00855ED9"/>
    <w:rsid w:val="00856CEF"/>
    <w:rsid w:val="008577F0"/>
    <w:rsid w:val="00857F55"/>
    <w:rsid w:val="008708A1"/>
    <w:rsid w:val="00897C9A"/>
    <w:rsid w:val="008C4236"/>
    <w:rsid w:val="008C72DD"/>
    <w:rsid w:val="008F3BA5"/>
    <w:rsid w:val="00905C5E"/>
    <w:rsid w:val="00916188"/>
    <w:rsid w:val="00916FF0"/>
    <w:rsid w:val="0092750C"/>
    <w:rsid w:val="009535D1"/>
    <w:rsid w:val="009A3990"/>
    <w:rsid w:val="009E02F3"/>
    <w:rsid w:val="009F408B"/>
    <w:rsid w:val="00A046F5"/>
    <w:rsid w:val="00A240EE"/>
    <w:rsid w:val="00A51AB2"/>
    <w:rsid w:val="00A525BE"/>
    <w:rsid w:val="00A548DD"/>
    <w:rsid w:val="00A90B34"/>
    <w:rsid w:val="00AA4057"/>
    <w:rsid w:val="00AB1636"/>
    <w:rsid w:val="00AC13B4"/>
    <w:rsid w:val="00AF14B7"/>
    <w:rsid w:val="00AF5984"/>
    <w:rsid w:val="00B124BC"/>
    <w:rsid w:val="00B243D1"/>
    <w:rsid w:val="00B24BD1"/>
    <w:rsid w:val="00B34CEB"/>
    <w:rsid w:val="00B765E6"/>
    <w:rsid w:val="00B800F6"/>
    <w:rsid w:val="00B80B79"/>
    <w:rsid w:val="00B81BAA"/>
    <w:rsid w:val="00BB2078"/>
    <w:rsid w:val="00BB5E30"/>
    <w:rsid w:val="00BD4F20"/>
    <w:rsid w:val="00C1719B"/>
    <w:rsid w:val="00C21319"/>
    <w:rsid w:val="00C22F4B"/>
    <w:rsid w:val="00C27CFE"/>
    <w:rsid w:val="00C365AA"/>
    <w:rsid w:val="00C728D8"/>
    <w:rsid w:val="00CA55A8"/>
    <w:rsid w:val="00CD792B"/>
    <w:rsid w:val="00D049F5"/>
    <w:rsid w:val="00D520D1"/>
    <w:rsid w:val="00D73E3A"/>
    <w:rsid w:val="00D76707"/>
    <w:rsid w:val="00DD1573"/>
    <w:rsid w:val="00DD4381"/>
    <w:rsid w:val="00DF01B0"/>
    <w:rsid w:val="00E04625"/>
    <w:rsid w:val="00E06971"/>
    <w:rsid w:val="00E2747E"/>
    <w:rsid w:val="00E36798"/>
    <w:rsid w:val="00E71F4D"/>
    <w:rsid w:val="00F17DC7"/>
    <w:rsid w:val="00F443AD"/>
    <w:rsid w:val="00F52960"/>
    <w:rsid w:val="00F547C6"/>
    <w:rsid w:val="00F616C5"/>
    <w:rsid w:val="00F77C5D"/>
    <w:rsid w:val="00F8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C883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22F4B"/>
    <w:pPr>
      <w:widowControl/>
      <w:tabs>
        <w:tab w:val="left" w:pos="540"/>
        <w:tab w:val="left" w:pos="1260"/>
      </w:tabs>
      <w:spacing w:after="120"/>
      <w:ind w:left="342"/>
    </w:pPr>
    <w:rPr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E4E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E8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E87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E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E87"/>
    <w:rPr>
      <w:b/>
      <w:bCs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3264C"/>
    <w:pPr>
      <w:widowControl/>
      <w:spacing w:before="100" w:beforeAutospacing="1" w:after="100" w:afterAutospacing="1" w:line="240" w:lineRule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68442-041A-434E-9749-8EDE177E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212</TotalTime>
  <Pages>8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Group Nice</Company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NiceH&amp;R</dc:subject>
  <dc:creator>David Kesfaw</dc:creator>
  <cp:lastModifiedBy>HUỲNH CAO MINH</cp:lastModifiedBy>
  <cp:revision>110</cp:revision>
  <cp:lastPrinted>2001-03-15T07:26:00Z</cp:lastPrinted>
  <dcterms:created xsi:type="dcterms:W3CDTF">2014-09-19T12:16:00Z</dcterms:created>
  <dcterms:modified xsi:type="dcterms:W3CDTF">2023-11-03T23:33:00Z</dcterms:modified>
</cp:coreProperties>
</file>